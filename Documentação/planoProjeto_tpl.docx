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1FC" w:rsidRPr="00EC41FC" w:rsidRDefault="00EC41FC" w:rsidP="00EC41FC">
      <w:pPr>
        <w:widowControl/>
        <w:spacing w:line="240" w:lineRule="auto"/>
        <w:rPr>
          <w:sz w:val="24"/>
          <w:szCs w:val="24"/>
          <w:lang w:eastAsia="pt-BR"/>
        </w:rPr>
      </w:pPr>
      <w:r w:rsidRPr="00EC41FC">
        <w:rPr>
          <w:rFonts w:ascii="Helvetica" w:hAnsi="Helvetica" w:cs="Helvetica"/>
          <w:color w:val="333333"/>
          <w:lang w:eastAsia="pt-BR"/>
        </w:rPr>
        <w:t> </w:t>
      </w:r>
    </w:p>
    <w:p w:rsidR="00EC41FC" w:rsidRPr="00EC41FC" w:rsidRDefault="00E801D2" w:rsidP="00EC41FC">
      <w:pPr>
        <w:widowControl/>
        <w:shd w:val="clear" w:color="auto" w:fill="FFFFFF"/>
        <w:spacing w:line="240" w:lineRule="auto"/>
        <w:jc w:val="center"/>
        <w:textAlignment w:val="center"/>
        <w:rPr>
          <w:rFonts w:ascii="Arial Black" w:hAnsi="Arial Black" w:cs="Helvetica"/>
          <w:b/>
          <w:bCs/>
          <w:sz w:val="28"/>
          <w:szCs w:val="28"/>
          <w:lang w:eastAsia="pt-BR"/>
        </w:rPr>
      </w:pPr>
      <w:hyperlink r:id="rId7" w:history="1">
        <w:r w:rsidR="00EC41FC" w:rsidRPr="00EC41FC">
          <w:rPr>
            <w:rFonts w:ascii="Arial Black" w:hAnsi="Arial Black" w:cs="Helvetica"/>
            <w:b/>
            <w:bCs/>
            <w:sz w:val="28"/>
            <w:szCs w:val="28"/>
            <w:lang w:eastAsia="pt-BR"/>
          </w:rPr>
          <w:t>PROJETOCALCULADORA_GCMS</w:t>
        </w:r>
      </w:hyperlink>
    </w:p>
    <w:p w:rsidR="00EC41FC" w:rsidRPr="00EC41FC" w:rsidRDefault="00EC41FC" w:rsidP="00EC41FC">
      <w:pPr>
        <w:widowControl/>
        <w:shd w:val="clear" w:color="auto" w:fill="FFFFFF"/>
        <w:spacing w:line="240" w:lineRule="auto"/>
        <w:jc w:val="center"/>
        <w:textAlignment w:val="center"/>
        <w:rPr>
          <w:rFonts w:ascii="Helvetica" w:hAnsi="Helvetica" w:cs="Helvetica"/>
          <w:sz w:val="27"/>
          <w:szCs w:val="27"/>
          <w:lang w:eastAsia="pt-BR"/>
        </w:rPr>
      </w:pPr>
    </w:p>
    <w:p w:rsidR="0078349E" w:rsidRDefault="00E801D2">
      <w:pPr>
        <w:pStyle w:val="Ttulo"/>
      </w:pPr>
      <w:fldSimple w:instr=" TITLE  \* MERGEFORMAT ">
        <w:r w:rsidR="00F82B24">
          <w:t>P</w:t>
        </w:r>
        <w:r w:rsidR="009A1CC4">
          <w:t>lan</w:t>
        </w:r>
      </w:fldSimple>
      <w:r w:rsidR="00F82B24">
        <w:t>os do Projeto</w:t>
      </w:r>
    </w:p>
    <w:p w:rsidR="0078349E" w:rsidRDefault="0078349E" w:rsidP="0078349E"/>
    <w:p w:rsidR="0078349E" w:rsidRDefault="00890EF0">
      <w:pPr>
        <w:pStyle w:val="Ttulo1"/>
      </w:pPr>
      <w:bookmarkStart w:id="0" w:name="_Toc447095880"/>
      <w:bookmarkStart w:id="1" w:name="_Toc456598586"/>
      <w:bookmarkStart w:id="2" w:name="_Toc456600917"/>
      <w:r w:rsidRPr="001E21B3">
        <w:t>Introdução</w:t>
      </w:r>
    </w:p>
    <w:p w:rsidR="00890EF0" w:rsidRDefault="00890EF0" w:rsidP="001E21B3">
      <w:pPr>
        <w:ind w:firstLine="720"/>
        <w:jc w:val="both"/>
        <w:rPr>
          <w:sz w:val="24"/>
          <w:szCs w:val="24"/>
        </w:rPr>
      </w:pPr>
    </w:p>
    <w:p w:rsidR="001E21B3" w:rsidRDefault="001E21B3" w:rsidP="001E21B3">
      <w:pPr>
        <w:ind w:firstLine="720"/>
        <w:jc w:val="both"/>
        <w:rPr>
          <w:sz w:val="24"/>
          <w:szCs w:val="24"/>
        </w:rPr>
      </w:pPr>
      <w:r w:rsidRPr="001E21B3">
        <w:rPr>
          <w:sz w:val="24"/>
          <w:szCs w:val="24"/>
        </w:rPr>
        <w:t xml:space="preserve">Trata-se </w:t>
      </w:r>
      <w:r>
        <w:rPr>
          <w:sz w:val="24"/>
          <w:szCs w:val="24"/>
        </w:rPr>
        <w:t xml:space="preserve">de </w:t>
      </w:r>
      <w:r w:rsidRPr="001E21B3">
        <w:rPr>
          <w:sz w:val="24"/>
          <w:szCs w:val="24"/>
        </w:rPr>
        <w:t>uma calculadora </w:t>
      </w:r>
      <w:r w:rsidR="000D21E1">
        <w:rPr>
          <w:sz w:val="24"/>
          <w:szCs w:val="24"/>
        </w:rPr>
        <w:t>WEB,</w:t>
      </w:r>
      <w:proofErr w:type="gramStart"/>
      <w:r w:rsidR="000D21E1">
        <w:rPr>
          <w:sz w:val="24"/>
          <w:szCs w:val="24"/>
        </w:rPr>
        <w:t xml:space="preserve"> </w:t>
      </w:r>
      <w:r w:rsidRPr="001E21B3">
        <w:rPr>
          <w:sz w:val="24"/>
          <w:szCs w:val="24"/>
        </w:rPr>
        <w:t> </w:t>
      </w:r>
      <w:proofErr w:type="gramEnd"/>
      <w:r w:rsidRPr="001E21B3">
        <w:rPr>
          <w:sz w:val="24"/>
          <w:szCs w:val="24"/>
        </w:rPr>
        <w:t>que é um tipo específico  de </w:t>
      </w:r>
      <w:r>
        <w:rPr>
          <w:sz w:val="24"/>
          <w:szCs w:val="24"/>
        </w:rPr>
        <w:t xml:space="preserve"> </w:t>
      </w:r>
      <w:r w:rsidRPr="001E21B3">
        <w:rPr>
          <w:sz w:val="24"/>
          <w:szCs w:val="24"/>
        </w:rPr>
        <w:t>calculadora</w:t>
      </w:r>
      <w:r>
        <w:rPr>
          <w:sz w:val="24"/>
          <w:szCs w:val="24"/>
        </w:rPr>
        <w:t xml:space="preserve"> </w:t>
      </w:r>
      <w:r w:rsidRPr="001E21B3">
        <w:rPr>
          <w:sz w:val="24"/>
          <w:szCs w:val="24"/>
        </w:rPr>
        <w:t>que permite efetuar, para além das</w:t>
      </w:r>
      <w:r w:rsidR="000D21E1">
        <w:rPr>
          <w:sz w:val="24"/>
          <w:szCs w:val="24"/>
        </w:rPr>
        <w:t xml:space="preserve"> </w:t>
      </w:r>
      <w:r w:rsidRPr="001E21B3">
        <w:rPr>
          <w:sz w:val="24"/>
          <w:szCs w:val="24"/>
        </w:rPr>
        <w:t>operações</w:t>
      </w:r>
      <w:r w:rsidR="000D21E1">
        <w:rPr>
          <w:sz w:val="24"/>
          <w:szCs w:val="24"/>
        </w:rPr>
        <w:t xml:space="preserve"> elementares, algumas operações </w:t>
      </w:r>
      <w:r w:rsidRPr="001E21B3">
        <w:rPr>
          <w:sz w:val="24"/>
          <w:szCs w:val="24"/>
        </w:rPr>
        <w:t>matemáticas mais complexas,</w:t>
      </w:r>
      <w:r w:rsidR="000D21E1">
        <w:rPr>
          <w:sz w:val="24"/>
          <w:szCs w:val="24"/>
        </w:rPr>
        <w:t xml:space="preserve"> </w:t>
      </w:r>
      <w:r w:rsidRPr="001E21B3">
        <w:rPr>
          <w:sz w:val="24"/>
          <w:szCs w:val="24"/>
        </w:rPr>
        <w:t>tendo também a capacidade de trabalhar com</w:t>
      </w:r>
      <w:r w:rsidR="001E3A5F">
        <w:rPr>
          <w:sz w:val="24"/>
          <w:szCs w:val="24"/>
        </w:rPr>
        <w:t xml:space="preserve"> </w:t>
      </w:r>
      <w:r w:rsidRPr="001E21B3">
        <w:rPr>
          <w:sz w:val="24"/>
          <w:szCs w:val="24"/>
        </w:rPr>
        <w:t>vários tipos de notação  e de fazer conversões de</w:t>
      </w:r>
      <w:r>
        <w:rPr>
          <w:sz w:val="24"/>
          <w:szCs w:val="24"/>
        </w:rPr>
        <w:t xml:space="preserve"> </w:t>
      </w:r>
      <w:r w:rsidRPr="001E21B3">
        <w:rPr>
          <w:sz w:val="24"/>
          <w:szCs w:val="24"/>
        </w:rPr>
        <w:t>temperaturas</w:t>
      </w:r>
      <w:r>
        <w:rPr>
          <w:sz w:val="24"/>
          <w:szCs w:val="24"/>
        </w:rPr>
        <w:t xml:space="preserve">.        </w:t>
      </w:r>
    </w:p>
    <w:p w:rsidR="001E21B3" w:rsidRPr="00DA69EE" w:rsidRDefault="001E21B3" w:rsidP="00DA69EE">
      <w:pPr>
        <w:pStyle w:val="Corpodetexto"/>
      </w:pPr>
    </w:p>
    <w:p w:rsidR="001E21B3" w:rsidRDefault="001E21B3" w:rsidP="001E21B3">
      <w:pPr>
        <w:pStyle w:val="Ttulo1"/>
      </w:pPr>
      <w:bookmarkStart w:id="3" w:name="_Toc524312847"/>
      <w:bookmarkStart w:id="4" w:name="_Toc20734070"/>
      <w:r w:rsidRPr="001E21B3">
        <w:t xml:space="preserve">Organização do projeto </w:t>
      </w:r>
    </w:p>
    <w:p w:rsidR="0086568C" w:rsidRDefault="0086568C" w:rsidP="0086568C"/>
    <w:p w:rsidR="0086568C" w:rsidRPr="002B23AD" w:rsidRDefault="00F82B24" w:rsidP="0086568C">
      <w:pPr>
        <w:rPr>
          <w:rFonts w:ascii="Arial Black" w:hAnsi="Arial Black"/>
          <w:sz w:val="24"/>
          <w:szCs w:val="24"/>
        </w:rPr>
      </w:pPr>
      <w:r w:rsidRPr="002B23AD">
        <w:rPr>
          <w:rFonts w:ascii="Arial Black" w:hAnsi="Arial Black"/>
          <w:sz w:val="24"/>
          <w:szCs w:val="24"/>
        </w:rPr>
        <w:t>Formação da Equipe:</w:t>
      </w:r>
    </w:p>
    <w:p w:rsidR="00F82B24" w:rsidRDefault="00F82B24" w:rsidP="0086568C"/>
    <w:p w:rsidR="001E3A5F" w:rsidRPr="00F82B24" w:rsidRDefault="00F82B24" w:rsidP="001E3A5F">
      <w:pPr>
        <w:pStyle w:val="Ttulo3"/>
        <w:numPr>
          <w:ilvl w:val="0"/>
          <w:numId w:val="16"/>
        </w:numPr>
        <w:shd w:val="clear" w:color="auto" w:fill="FFFFFF"/>
        <w:spacing w:line="274" w:lineRule="atLeast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F82B24">
        <w:rPr>
          <w:rFonts w:ascii="Times New Roman" w:hAnsi="Times New Roman"/>
          <w:color w:val="000000"/>
          <w:sz w:val="24"/>
          <w:szCs w:val="24"/>
        </w:rPr>
        <w:t>Product</w:t>
      </w:r>
      <w:proofErr w:type="spellEnd"/>
      <w:r w:rsidRPr="00F82B2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2B24">
        <w:rPr>
          <w:rFonts w:ascii="Times New Roman" w:hAnsi="Times New Roman"/>
          <w:color w:val="000000"/>
          <w:sz w:val="24"/>
          <w:szCs w:val="24"/>
        </w:rPr>
        <w:t>Owner</w:t>
      </w:r>
      <w:proofErr w:type="spellEnd"/>
      <w:r w:rsidR="001E3A5F">
        <w:rPr>
          <w:rFonts w:ascii="Times New Roman" w:hAnsi="Times New Roman"/>
          <w:color w:val="000000"/>
          <w:sz w:val="24"/>
          <w:szCs w:val="24"/>
        </w:rPr>
        <w:t xml:space="preserve"> - KLEBSON</w:t>
      </w:r>
    </w:p>
    <w:p w:rsidR="00F82B24" w:rsidRPr="00F82B24" w:rsidRDefault="009D3890" w:rsidP="00F82B24">
      <w:pPr>
        <w:pStyle w:val="NormalWeb"/>
        <w:shd w:val="clear" w:color="auto" w:fill="FFFFFF"/>
        <w:jc w:val="both"/>
        <w:rPr>
          <w:color w:val="000000"/>
        </w:rPr>
      </w:pPr>
      <w:r>
        <w:rPr>
          <w:color w:val="000000"/>
        </w:rPr>
        <w:t>Ele deve m</w:t>
      </w:r>
      <w:r w:rsidR="00F82B24" w:rsidRPr="00F82B24">
        <w:rPr>
          <w:color w:val="000000"/>
        </w:rPr>
        <w:t>aximiza o valor do trabalho que a equipe faz.</w:t>
      </w:r>
    </w:p>
    <w:p w:rsidR="00F82B24" w:rsidRPr="00F82B24" w:rsidRDefault="00F82B24" w:rsidP="00F82B24">
      <w:pPr>
        <w:pStyle w:val="NormalWeb"/>
        <w:shd w:val="clear" w:color="auto" w:fill="FFFFFF"/>
        <w:jc w:val="both"/>
        <w:rPr>
          <w:color w:val="000000"/>
        </w:rPr>
      </w:pPr>
      <w:r w:rsidRPr="00F82B24">
        <w:rPr>
          <w:color w:val="000000"/>
        </w:rPr>
        <w:t xml:space="preserve">O </w:t>
      </w:r>
      <w:proofErr w:type="spellStart"/>
      <w:r w:rsidRPr="00F82B24">
        <w:rPr>
          <w:color w:val="000000"/>
        </w:rPr>
        <w:t>P.O.</w:t>
      </w:r>
      <w:proofErr w:type="spellEnd"/>
      <w:r w:rsidRPr="00F82B24">
        <w:rPr>
          <w:color w:val="000000"/>
        </w:rPr>
        <w:t xml:space="preserve"> </w:t>
      </w:r>
      <w:proofErr w:type="gramStart"/>
      <w:r w:rsidRPr="00F82B24">
        <w:rPr>
          <w:color w:val="000000"/>
        </w:rPr>
        <w:t>ou</w:t>
      </w:r>
      <w:proofErr w:type="gramEnd"/>
      <w:r w:rsidRPr="00F82B24">
        <w:rPr>
          <w:color w:val="000000"/>
        </w:rPr>
        <w:t xml:space="preserve"> Dono do Produto representa o cliente</w:t>
      </w:r>
      <w:r w:rsidR="00E34DEA">
        <w:rPr>
          <w:color w:val="000000"/>
        </w:rPr>
        <w:t xml:space="preserve"> em nosso projeto</w:t>
      </w:r>
      <w:r w:rsidRPr="00F82B24">
        <w:rPr>
          <w:color w:val="000000"/>
        </w:rPr>
        <w:t xml:space="preserve">, sendo ele portanto responsável por definir, priorizar e organizar o </w:t>
      </w:r>
      <w:proofErr w:type="spellStart"/>
      <w:r w:rsidRPr="00F82B24">
        <w:rPr>
          <w:color w:val="000000"/>
        </w:rPr>
        <w:t>backlog</w:t>
      </w:r>
      <w:proofErr w:type="spellEnd"/>
      <w:r w:rsidRPr="00F82B24">
        <w:rPr>
          <w:color w:val="000000"/>
        </w:rPr>
        <w:t xml:space="preserve"> maximizando assim o valor do produto.</w:t>
      </w:r>
    </w:p>
    <w:p w:rsidR="00F82B24" w:rsidRPr="00F82B24" w:rsidRDefault="00F82B24" w:rsidP="00F82B24">
      <w:pPr>
        <w:pStyle w:val="NormalWeb"/>
        <w:shd w:val="clear" w:color="auto" w:fill="FFFFFF"/>
        <w:jc w:val="both"/>
        <w:rPr>
          <w:color w:val="000000"/>
        </w:rPr>
      </w:pPr>
      <w:r w:rsidRPr="00F82B24">
        <w:rPr>
          <w:color w:val="000000"/>
        </w:rPr>
        <w:t xml:space="preserve">Gerenciar o </w:t>
      </w:r>
      <w:proofErr w:type="spellStart"/>
      <w:r w:rsidRPr="00F82B24">
        <w:rPr>
          <w:color w:val="000000"/>
        </w:rPr>
        <w:t>Backlog</w:t>
      </w:r>
      <w:proofErr w:type="spellEnd"/>
      <w:r w:rsidRPr="00F82B24">
        <w:rPr>
          <w:color w:val="000000"/>
        </w:rPr>
        <w:t xml:space="preserve"> do produto implica em definir com exatidão e clareza os itens do </w:t>
      </w:r>
      <w:proofErr w:type="spellStart"/>
      <w:r w:rsidRPr="00F82B24">
        <w:rPr>
          <w:color w:val="000000"/>
        </w:rPr>
        <w:t>backlog</w:t>
      </w:r>
      <w:proofErr w:type="spellEnd"/>
      <w:r w:rsidRPr="00F82B24">
        <w:rPr>
          <w:color w:val="000000"/>
        </w:rPr>
        <w:t xml:space="preserve">, garantindo que a equipe de desenvolvimento compreenda os itens do </w:t>
      </w:r>
      <w:proofErr w:type="spellStart"/>
      <w:r w:rsidRPr="00F82B24">
        <w:rPr>
          <w:color w:val="000000"/>
        </w:rPr>
        <w:t>backlog</w:t>
      </w:r>
      <w:proofErr w:type="spellEnd"/>
      <w:r w:rsidRPr="00F82B24">
        <w:rPr>
          <w:color w:val="000000"/>
        </w:rPr>
        <w:t xml:space="preserve"> e que o mesmo se encontre acessível ao toda equipe </w:t>
      </w:r>
      <w:proofErr w:type="spellStart"/>
      <w:r w:rsidRPr="00F82B24">
        <w:rPr>
          <w:color w:val="000000"/>
        </w:rPr>
        <w:t>Scrum</w:t>
      </w:r>
      <w:proofErr w:type="spellEnd"/>
      <w:r w:rsidRPr="00F82B24">
        <w:rPr>
          <w:color w:val="000000"/>
        </w:rPr>
        <w:t>.</w:t>
      </w:r>
    </w:p>
    <w:p w:rsidR="00F82B24" w:rsidRPr="00F82B24" w:rsidRDefault="009D3890" w:rsidP="00F82B24">
      <w:pPr>
        <w:pStyle w:val="NormalWeb"/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O </w:t>
      </w:r>
      <w:proofErr w:type="spellStart"/>
      <w:r>
        <w:rPr>
          <w:color w:val="000000"/>
        </w:rPr>
        <w:t>German</w:t>
      </w:r>
      <w:proofErr w:type="spellEnd"/>
      <w:r w:rsidR="00F82B24" w:rsidRPr="00F82B24">
        <w:rPr>
          <w:color w:val="000000"/>
        </w:rPr>
        <w:t xml:space="preserve"> pode representar os interesses de</w:t>
      </w:r>
      <w:r w:rsidR="00E34DEA">
        <w:rPr>
          <w:color w:val="000000"/>
        </w:rPr>
        <w:t xml:space="preserve"> parcela do nosso grupo ou</w:t>
      </w:r>
      <w:r w:rsidR="00F82B24" w:rsidRPr="00F82B24">
        <w:rPr>
          <w:color w:val="000000"/>
        </w:rPr>
        <w:t xml:space="preserve"> área</w:t>
      </w:r>
      <w:r w:rsidR="00E34DEA">
        <w:rPr>
          <w:color w:val="000000"/>
        </w:rPr>
        <w:t xml:space="preserve"> específica</w:t>
      </w:r>
      <w:r w:rsidR="00F82B24" w:rsidRPr="00F82B24">
        <w:rPr>
          <w:color w:val="000000"/>
        </w:rPr>
        <w:t xml:space="preserve">, porém somente ele é responsável pelo </w:t>
      </w:r>
      <w:proofErr w:type="spellStart"/>
      <w:r w:rsidR="00F82B24" w:rsidRPr="00F82B24">
        <w:rPr>
          <w:color w:val="000000"/>
        </w:rPr>
        <w:t>Backlog</w:t>
      </w:r>
      <w:proofErr w:type="spellEnd"/>
      <w:r w:rsidR="00F82B24" w:rsidRPr="00F82B24">
        <w:rPr>
          <w:color w:val="000000"/>
        </w:rPr>
        <w:t>.</w:t>
      </w:r>
    </w:p>
    <w:p w:rsidR="001E3A5F" w:rsidRPr="001E3A5F" w:rsidRDefault="00F82B24" w:rsidP="00F82B24">
      <w:pPr>
        <w:pStyle w:val="Ttulo3"/>
        <w:numPr>
          <w:ilvl w:val="0"/>
          <w:numId w:val="16"/>
        </w:numPr>
        <w:shd w:val="clear" w:color="auto" w:fill="FFFFFF"/>
        <w:spacing w:line="274" w:lineRule="atLeast"/>
        <w:jc w:val="both"/>
        <w:rPr>
          <w:color w:val="000000"/>
        </w:rPr>
      </w:pPr>
      <w:proofErr w:type="spellStart"/>
      <w:r w:rsidRPr="001E3A5F">
        <w:rPr>
          <w:rFonts w:ascii="Times New Roman" w:hAnsi="Times New Roman"/>
          <w:color w:val="000000"/>
          <w:sz w:val="24"/>
          <w:szCs w:val="24"/>
        </w:rPr>
        <w:t>Scrum</w:t>
      </w:r>
      <w:proofErr w:type="spellEnd"/>
      <w:r w:rsidRPr="001E3A5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E3A5F">
        <w:rPr>
          <w:rFonts w:ascii="Times New Roman" w:hAnsi="Times New Roman"/>
          <w:color w:val="000000"/>
          <w:sz w:val="24"/>
          <w:szCs w:val="24"/>
        </w:rPr>
        <w:t>Master</w:t>
      </w:r>
      <w:proofErr w:type="spellEnd"/>
      <w:r w:rsidRPr="001E3A5F">
        <w:rPr>
          <w:rFonts w:ascii="Times New Roman" w:hAnsi="Times New Roman"/>
          <w:color w:val="000000"/>
          <w:sz w:val="24"/>
          <w:szCs w:val="24"/>
        </w:rPr>
        <w:t xml:space="preserve"> - </w:t>
      </w:r>
      <w:r w:rsidR="001E3A5F" w:rsidRPr="001E3A5F">
        <w:rPr>
          <w:rFonts w:ascii="Times New Roman" w:hAnsi="Times New Roman"/>
          <w:color w:val="000000"/>
          <w:sz w:val="24"/>
          <w:szCs w:val="24"/>
        </w:rPr>
        <w:t xml:space="preserve">GERMAN </w:t>
      </w:r>
    </w:p>
    <w:p w:rsidR="00F82B24" w:rsidRPr="001E3A5F" w:rsidRDefault="00F82B24" w:rsidP="001E3A5F">
      <w:pPr>
        <w:pStyle w:val="Ttulo3"/>
        <w:numPr>
          <w:ilvl w:val="0"/>
          <w:numId w:val="0"/>
        </w:numPr>
        <w:shd w:val="clear" w:color="auto" w:fill="FFFFFF"/>
        <w:spacing w:line="274" w:lineRule="atLeast"/>
        <w:ind w:left="360"/>
        <w:jc w:val="both"/>
        <w:rPr>
          <w:b w:val="0"/>
          <w:color w:val="000000"/>
        </w:rPr>
      </w:pPr>
      <w:r w:rsidRPr="001E3A5F">
        <w:rPr>
          <w:b w:val="0"/>
          <w:color w:val="000000"/>
        </w:rPr>
        <w:t xml:space="preserve">Garante que o processo </w:t>
      </w:r>
      <w:r w:rsidR="009D3890" w:rsidRPr="001E3A5F">
        <w:rPr>
          <w:b w:val="0"/>
          <w:color w:val="000000"/>
        </w:rPr>
        <w:t>deve ser sempre</w:t>
      </w:r>
      <w:r w:rsidRPr="001E3A5F">
        <w:rPr>
          <w:b w:val="0"/>
          <w:color w:val="000000"/>
        </w:rPr>
        <w:t xml:space="preserve"> compreendido e seguido.</w:t>
      </w:r>
    </w:p>
    <w:p w:rsidR="00F82B24" w:rsidRPr="00F82B24" w:rsidRDefault="00F82B24" w:rsidP="00F82B24">
      <w:pPr>
        <w:pStyle w:val="NormalWeb"/>
        <w:shd w:val="clear" w:color="auto" w:fill="FFFFFF"/>
        <w:spacing w:line="274" w:lineRule="atLeast"/>
        <w:jc w:val="both"/>
        <w:rPr>
          <w:color w:val="000000"/>
        </w:rPr>
      </w:pPr>
      <w:proofErr w:type="spellStart"/>
      <w:r w:rsidRPr="00F82B24">
        <w:rPr>
          <w:color w:val="000000"/>
        </w:rPr>
        <w:t>Scrum</w:t>
      </w:r>
      <w:proofErr w:type="spellEnd"/>
      <w:r w:rsidRPr="00F82B24">
        <w:rPr>
          <w:color w:val="000000"/>
        </w:rPr>
        <w:t xml:space="preserve"> </w:t>
      </w:r>
      <w:proofErr w:type="spellStart"/>
      <w:r w:rsidRPr="00F82B24">
        <w:rPr>
          <w:color w:val="000000"/>
        </w:rPr>
        <w:t>Master</w:t>
      </w:r>
      <w:proofErr w:type="spellEnd"/>
      <w:r w:rsidRPr="00F82B24">
        <w:rPr>
          <w:color w:val="000000"/>
        </w:rPr>
        <w:t xml:space="preserve"> é o responsável por garantir que o framework </w:t>
      </w:r>
      <w:proofErr w:type="spellStart"/>
      <w:r w:rsidRPr="00F82B24">
        <w:rPr>
          <w:color w:val="000000"/>
        </w:rPr>
        <w:t>Scrum</w:t>
      </w:r>
      <w:proofErr w:type="spellEnd"/>
      <w:r w:rsidRPr="00F82B24">
        <w:rPr>
          <w:color w:val="000000"/>
        </w:rPr>
        <w:t xml:space="preserve"> seja praticado em sua integralidade.</w:t>
      </w:r>
    </w:p>
    <w:p w:rsidR="00F82B24" w:rsidRDefault="00F82B24" w:rsidP="00F82B24">
      <w:pPr>
        <w:pStyle w:val="NormalWeb"/>
        <w:shd w:val="clear" w:color="auto" w:fill="FFFFFF"/>
        <w:spacing w:line="274" w:lineRule="atLeast"/>
        <w:jc w:val="both"/>
        <w:rPr>
          <w:color w:val="000000"/>
        </w:rPr>
      </w:pPr>
      <w:r w:rsidRPr="00F82B24">
        <w:rPr>
          <w:color w:val="000000"/>
        </w:rPr>
        <w:t xml:space="preserve">Entende-se como integral quando todos os participantes respeitam as regras e recomendações do framework </w:t>
      </w:r>
      <w:proofErr w:type="spellStart"/>
      <w:r w:rsidRPr="00F82B24">
        <w:rPr>
          <w:color w:val="000000"/>
        </w:rPr>
        <w:t>Scrum</w:t>
      </w:r>
      <w:proofErr w:type="spellEnd"/>
      <w:r w:rsidRPr="00F82B24">
        <w:rPr>
          <w:color w:val="000000"/>
        </w:rPr>
        <w:t xml:space="preserve">, para isto muitas vezes, faz-se necessário treinamento e/ou orientação dos participantes no decorrer do processo de desenvolvimento do software, sendo responsabilidade do </w:t>
      </w:r>
      <w:proofErr w:type="spellStart"/>
      <w:r w:rsidRPr="00F82B24">
        <w:rPr>
          <w:color w:val="000000"/>
        </w:rPr>
        <w:t>Scrum</w:t>
      </w:r>
      <w:proofErr w:type="spellEnd"/>
      <w:r w:rsidRPr="00F82B24">
        <w:rPr>
          <w:color w:val="000000"/>
        </w:rPr>
        <w:t xml:space="preserve"> </w:t>
      </w:r>
      <w:proofErr w:type="spellStart"/>
      <w:r w:rsidRPr="00F82B24">
        <w:rPr>
          <w:color w:val="000000"/>
        </w:rPr>
        <w:t>Master</w:t>
      </w:r>
      <w:proofErr w:type="spellEnd"/>
      <w:r w:rsidRPr="00F82B24">
        <w:rPr>
          <w:color w:val="000000"/>
        </w:rPr>
        <w:t xml:space="preserve"> esta orientação.</w:t>
      </w:r>
    </w:p>
    <w:p w:rsidR="002B23AD" w:rsidRDefault="002B23AD" w:rsidP="00F82B24">
      <w:pPr>
        <w:pStyle w:val="NormalWeb"/>
        <w:shd w:val="clear" w:color="auto" w:fill="FFFFFF"/>
        <w:spacing w:line="274" w:lineRule="atLeast"/>
        <w:jc w:val="both"/>
        <w:rPr>
          <w:color w:val="000000"/>
        </w:rPr>
      </w:pPr>
    </w:p>
    <w:p w:rsidR="00F82B24" w:rsidRPr="00F82B24" w:rsidRDefault="00F82B24" w:rsidP="00F82B24">
      <w:pPr>
        <w:pStyle w:val="NormalWeb"/>
        <w:numPr>
          <w:ilvl w:val="0"/>
          <w:numId w:val="16"/>
        </w:numPr>
        <w:shd w:val="clear" w:color="auto" w:fill="FFFFFF"/>
        <w:spacing w:line="274" w:lineRule="atLeast"/>
        <w:jc w:val="both"/>
        <w:rPr>
          <w:b/>
          <w:color w:val="000000"/>
        </w:rPr>
      </w:pPr>
      <w:r w:rsidRPr="00F82B24">
        <w:rPr>
          <w:b/>
          <w:color w:val="000000"/>
        </w:rPr>
        <w:lastRenderedPageBreak/>
        <w:t>Time</w:t>
      </w:r>
      <w:r>
        <w:rPr>
          <w:b/>
          <w:color w:val="000000"/>
        </w:rPr>
        <w:t xml:space="preserve"> – RONALDO</w:t>
      </w:r>
      <w:r w:rsidR="001E3A5F">
        <w:rPr>
          <w:b/>
          <w:color w:val="000000"/>
        </w:rPr>
        <w:t>, TÁSSIO</w:t>
      </w:r>
      <w:r>
        <w:rPr>
          <w:b/>
          <w:color w:val="000000"/>
        </w:rPr>
        <w:t xml:space="preserve"> e </w:t>
      </w:r>
      <w:proofErr w:type="gramStart"/>
      <w:r>
        <w:rPr>
          <w:b/>
          <w:color w:val="000000"/>
        </w:rPr>
        <w:t>ANDERSON</w:t>
      </w:r>
      <w:proofErr w:type="gramEnd"/>
    </w:p>
    <w:p w:rsidR="00F82B24" w:rsidRPr="00F82B24" w:rsidRDefault="00F82B24" w:rsidP="00F82B24">
      <w:pPr>
        <w:pStyle w:val="NormalWeb"/>
        <w:shd w:val="clear" w:color="auto" w:fill="FFFFFF"/>
        <w:spacing w:line="274" w:lineRule="atLeast"/>
        <w:jc w:val="both"/>
        <w:rPr>
          <w:color w:val="000000"/>
        </w:rPr>
      </w:pPr>
      <w:r w:rsidRPr="00F82B24">
        <w:rPr>
          <w:color w:val="000000"/>
        </w:rPr>
        <w:t>Produz</w:t>
      </w:r>
      <w:r w:rsidR="002B23AD">
        <w:rPr>
          <w:color w:val="000000"/>
        </w:rPr>
        <w:t>ir</w:t>
      </w:r>
      <w:r w:rsidRPr="00F82B24">
        <w:rPr>
          <w:color w:val="000000"/>
        </w:rPr>
        <w:t xml:space="preserve"> o</w:t>
      </w:r>
      <w:r w:rsidR="002B23AD">
        <w:rPr>
          <w:color w:val="000000"/>
        </w:rPr>
        <w:t>s</w:t>
      </w:r>
      <w:r w:rsidRPr="00F82B24">
        <w:rPr>
          <w:color w:val="000000"/>
        </w:rPr>
        <w:t xml:space="preserve"> resultado</w:t>
      </w:r>
      <w:r w:rsidR="002B23AD">
        <w:rPr>
          <w:color w:val="000000"/>
        </w:rPr>
        <w:t>s:</w:t>
      </w:r>
    </w:p>
    <w:p w:rsidR="00F82B24" w:rsidRPr="00F82B24" w:rsidRDefault="002B23AD" w:rsidP="00F82B24">
      <w:pPr>
        <w:pStyle w:val="NormalWeb"/>
        <w:shd w:val="clear" w:color="auto" w:fill="FFFFFF"/>
        <w:spacing w:line="274" w:lineRule="atLeast"/>
        <w:jc w:val="both"/>
        <w:rPr>
          <w:color w:val="000000"/>
        </w:rPr>
      </w:pPr>
      <w:r>
        <w:rPr>
          <w:color w:val="000000"/>
        </w:rPr>
        <w:t xml:space="preserve">A Equipe de desenvolvimento </w:t>
      </w:r>
      <w:proofErr w:type="spellStart"/>
      <w:r>
        <w:rPr>
          <w:color w:val="000000"/>
        </w:rPr>
        <w:t>Scrum</w:t>
      </w:r>
      <w:proofErr w:type="spellEnd"/>
      <w:r>
        <w:rPr>
          <w:color w:val="000000"/>
        </w:rPr>
        <w:t xml:space="preserve"> está</w:t>
      </w:r>
      <w:r w:rsidR="00F82B24" w:rsidRPr="00F82B24">
        <w:rPr>
          <w:color w:val="000000"/>
        </w:rPr>
        <w:t xml:space="preserve"> </w:t>
      </w:r>
      <w:proofErr w:type="gramStart"/>
      <w:r w:rsidR="00F82B24" w:rsidRPr="00F82B24">
        <w:rPr>
          <w:color w:val="000000"/>
        </w:rPr>
        <w:t>autorizadas</w:t>
      </w:r>
      <w:proofErr w:type="gramEnd"/>
      <w:r w:rsidR="00F82B24" w:rsidRPr="00F82B24">
        <w:rPr>
          <w:color w:val="000000"/>
        </w:rPr>
        <w:t xml:space="preserve"> para definir e organizar a melhor maneira de concluir as tarefas definidas no </w:t>
      </w:r>
      <w:proofErr w:type="spellStart"/>
      <w:r w:rsidR="00F82B24" w:rsidRPr="00F82B24">
        <w:rPr>
          <w:color w:val="000000"/>
        </w:rPr>
        <w:t>Sprint</w:t>
      </w:r>
      <w:proofErr w:type="spellEnd"/>
      <w:r w:rsidR="00F82B24" w:rsidRPr="00F82B24">
        <w:rPr>
          <w:color w:val="000000"/>
        </w:rPr>
        <w:t xml:space="preserve">, ninguém além do time tem autorização para definir quem ou como serão trabalhadas as tarefas definidas no </w:t>
      </w:r>
      <w:proofErr w:type="spellStart"/>
      <w:r w:rsidR="00F82B24" w:rsidRPr="00F82B24">
        <w:rPr>
          <w:color w:val="000000"/>
        </w:rPr>
        <w:t>Sprint</w:t>
      </w:r>
      <w:proofErr w:type="spellEnd"/>
      <w:r w:rsidR="00F82B24" w:rsidRPr="00F82B24">
        <w:rPr>
          <w:color w:val="000000"/>
        </w:rPr>
        <w:t>.</w:t>
      </w:r>
    </w:p>
    <w:p w:rsidR="0086568C" w:rsidRPr="001E21B3" w:rsidRDefault="0086568C" w:rsidP="0086568C">
      <w:pPr>
        <w:pStyle w:val="Ttulo1"/>
        <w:rPr>
          <w:rFonts w:ascii="Verdana" w:hAnsi="Verdana"/>
          <w:color w:val="40454B"/>
        </w:rPr>
      </w:pPr>
      <w:r w:rsidRPr="001E21B3">
        <w:t>Práticas de projeto e medições</w:t>
      </w:r>
    </w:p>
    <w:p w:rsidR="0086568C" w:rsidRPr="001E3A5F" w:rsidRDefault="0086568C" w:rsidP="0086568C">
      <w:pPr>
        <w:pStyle w:val="Corpodetexto"/>
        <w:rPr>
          <w:sz w:val="24"/>
          <w:szCs w:val="24"/>
        </w:rPr>
      </w:pPr>
    </w:p>
    <w:p w:rsidR="000F045E" w:rsidRPr="001E3A5F" w:rsidRDefault="000F045E" w:rsidP="000F045E">
      <w:pPr>
        <w:pStyle w:val="NormalWeb"/>
        <w:shd w:val="clear" w:color="auto" w:fill="FFFFFF"/>
        <w:spacing w:before="0" w:beforeAutospacing="0" w:after="0" w:afterAutospacing="0" w:line="231" w:lineRule="atLeast"/>
        <w:ind w:firstLine="720"/>
        <w:jc w:val="both"/>
        <w:textAlignment w:val="baseline"/>
      </w:pPr>
      <w:r w:rsidRPr="001E3A5F">
        <w:rPr>
          <w:bdr w:val="none" w:sz="0" w:space="0" w:color="auto" w:frame="1"/>
        </w:rPr>
        <w:t xml:space="preserve">O </w:t>
      </w:r>
      <w:proofErr w:type="spellStart"/>
      <w:r w:rsidRPr="001E3A5F">
        <w:rPr>
          <w:bdr w:val="none" w:sz="0" w:space="0" w:color="auto" w:frame="1"/>
        </w:rPr>
        <w:t>Kanban</w:t>
      </w:r>
      <w:proofErr w:type="spellEnd"/>
      <w:r w:rsidRPr="001E3A5F">
        <w:rPr>
          <w:bdr w:val="none" w:sz="0" w:space="0" w:color="auto" w:frame="1"/>
        </w:rPr>
        <w:t>, nome dado a esse quadro, que a tradução do japonês significa literalmente registro ou placa visível, é apenas uma maneira que muitas equipes usam para gerenciar o andamento das tarefas</w:t>
      </w:r>
      <w:r w:rsidR="006E048D" w:rsidRPr="001E3A5F">
        <w:rPr>
          <w:bdr w:val="none" w:sz="0" w:space="0" w:color="auto" w:frame="1"/>
        </w:rPr>
        <w:t xml:space="preserve">, a nossa não </w:t>
      </w:r>
      <w:proofErr w:type="gramStart"/>
      <w:r w:rsidR="006E048D" w:rsidRPr="001E3A5F">
        <w:rPr>
          <w:bdr w:val="none" w:sz="0" w:space="0" w:color="auto" w:frame="1"/>
        </w:rPr>
        <w:t>ser</w:t>
      </w:r>
      <w:proofErr w:type="gramEnd"/>
    </w:p>
    <w:p w:rsidR="000F045E" w:rsidRPr="001E3A5F" w:rsidRDefault="000F045E" w:rsidP="000F045E">
      <w:pPr>
        <w:pStyle w:val="NormalWeb"/>
        <w:shd w:val="clear" w:color="auto" w:fill="FFFFFF"/>
        <w:spacing w:before="0" w:beforeAutospacing="0" w:after="0" w:afterAutospacing="0" w:line="231" w:lineRule="atLeast"/>
        <w:ind w:firstLine="720"/>
        <w:jc w:val="both"/>
        <w:textAlignment w:val="baseline"/>
      </w:pPr>
      <w:r w:rsidRPr="001E3A5F">
        <w:rPr>
          <w:bdr w:val="none" w:sz="0" w:space="0" w:color="auto" w:frame="1"/>
        </w:rPr>
        <w:t xml:space="preserve">Os itens do </w:t>
      </w:r>
      <w:proofErr w:type="spellStart"/>
      <w:r w:rsidRPr="001E3A5F">
        <w:rPr>
          <w:bdr w:val="none" w:sz="0" w:space="0" w:color="auto" w:frame="1"/>
        </w:rPr>
        <w:t>product</w:t>
      </w:r>
      <w:proofErr w:type="spellEnd"/>
      <w:r w:rsidRPr="001E3A5F">
        <w:rPr>
          <w:bdr w:val="none" w:sz="0" w:space="0" w:color="auto" w:frame="1"/>
        </w:rPr>
        <w:t xml:space="preserve"> </w:t>
      </w:r>
      <w:proofErr w:type="spellStart"/>
      <w:r w:rsidRPr="001E3A5F">
        <w:rPr>
          <w:bdr w:val="none" w:sz="0" w:space="0" w:color="auto" w:frame="1"/>
        </w:rPr>
        <w:t>backlog</w:t>
      </w:r>
      <w:proofErr w:type="spellEnd"/>
      <w:r w:rsidRPr="001E3A5F">
        <w:rPr>
          <w:bdr w:val="none" w:sz="0" w:space="0" w:color="auto" w:frame="1"/>
        </w:rPr>
        <w:t xml:space="preserve"> que for</w:t>
      </w:r>
      <w:r w:rsidR="006E048D" w:rsidRPr="001E3A5F">
        <w:rPr>
          <w:bdr w:val="none" w:sz="0" w:space="0" w:color="auto" w:frame="1"/>
        </w:rPr>
        <w:t>e</w:t>
      </w:r>
      <w:r w:rsidRPr="001E3A5F">
        <w:rPr>
          <w:bdr w:val="none" w:sz="0" w:space="0" w:color="auto" w:frame="1"/>
        </w:rPr>
        <w:t>m selecionados</w:t>
      </w:r>
      <w:proofErr w:type="gramStart"/>
      <w:r w:rsidRPr="001E3A5F">
        <w:rPr>
          <w:bdr w:val="none" w:sz="0" w:space="0" w:color="auto" w:frame="1"/>
        </w:rPr>
        <w:t xml:space="preserve">  </w:t>
      </w:r>
      <w:proofErr w:type="gramEnd"/>
      <w:r w:rsidRPr="001E3A5F">
        <w:rPr>
          <w:bdr w:val="none" w:sz="0" w:space="0" w:color="auto" w:frame="1"/>
        </w:rPr>
        <w:t xml:space="preserve">em uma </w:t>
      </w:r>
      <w:proofErr w:type="spellStart"/>
      <w:r w:rsidRPr="001E3A5F">
        <w:rPr>
          <w:bdr w:val="none" w:sz="0" w:space="0" w:color="auto" w:frame="1"/>
        </w:rPr>
        <w:t>sprint</w:t>
      </w:r>
      <w:proofErr w:type="spellEnd"/>
      <w:r w:rsidRPr="001E3A5F">
        <w:rPr>
          <w:bdr w:val="none" w:sz="0" w:space="0" w:color="auto" w:frame="1"/>
        </w:rPr>
        <w:t xml:space="preserve"> precisam ser quebrados em tarefas para que a equipe de desenvolvimento consiga transformá-lo em um incremento para o produto. Nesse momento é que entram os </w:t>
      </w:r>
      <w:proofErr w:type="spellStart"/>
      <w:r w:rsidRPr="001E3A5F">
        <w:rPr>
          <w:bdr w:val="none" w:sz="0" w:space="0" w:color="auto" w:frame="1"/>
        </w:rPr>
        <w:t>post-its</w:t>
      </w:r>
      <w:proofErr w:type="spellEnd"/>
      <w:r w:rsidRPr="001E3A5F">
        <w:rPr>
          <w:bdr w:val="none" w:sz="0" w:space="0" w:color="auto" w:frame="1"/>
        </w:rPr>
        <w:t>, as linhas e as raias do famoso quadro.</w:t>
      </w:r>
    </w:p>
    <w:p w:rsidR="0086568C" w:rsidRPr="001E3A5F" w:rsidRDefault="000F045E" w:rsidP="00221737">
      <w:pPr>
        <w:pStyle w:val="Corpodetexto"/>
        <w:ind w:left="0" w:firstLine="720"/>
        <w:rPr>
          <w:sz w:val="24"/>
          <w:szCs w:val="24"/>
          <w:shd w:val="clear" w:color="auto" w:fill="FFFFFF"/>
        </w:rPr>
      </w:pPr>
      <w:r w:rsidRPr="001E3A5F">
        <w:rPr>
          <w:sz w:val="24"/>
          <w:szCs w:val="24"/>
          <w:shd w:val="clear" w:color="auto" w:fill="FFFFFF"/>
        </w:rPr>
        <w:t xml:space="preserve">Para facilitar nossas atividades e o acesso ao </w:t>
      </w:r>
      <w:proofErr w:type="spellStart"/>
      <w:r w:rsidRPr="001E3A5F">
        <w:rPr>
          <w:sz w:val="24"/>
          <w:szCs w:val="24"/>
          <w:shd w:val="clear" w:color="auto" w:fill="FFFFFF"/>
        </w:rPr>
        <w:t>Kanban</w:t>
      </w:r>
      <w:proofErr w:type="spellEnd"/>
      <w:r w:rsidRPr="001E3A5F">
        <w:rPr>
          <w:sz w:val="24"/>
          <w:szCs w:val="24"/>
          <w:shd w:val="clear" w:color="auto" w:fill="FFFFFF"/>
        </w:rPr>
        <w:t xml:space="preserve"> de nosso projeto vamos utilizar o </w:t>
      </w:r>
      <w:r w:rsidR="00221737" w:rsidRPr="001E3A5F">
        <w:rPr>
          <w:sz w:val="24"/>
          <w:szCs w:val="24"/>
          <w:shd w:val="clear" w:color="auto" w:fill="FFFFFF"/>
        </w:rPr>
        <w:t xml:space="preserve">aplicativo do </w:t>
      </w:r>
      <w:proofErr w:type="spellStart"/>
      <w:proofErr w:type="gramStart"/>
      <w:r w:rsidR="00221737" w:rsidRPr="001E3A5F">
        <w:rPr>
          <w:b/>
          <w:sz w:val="24"/>
          <w:szCs w:val="24"/>
          <w:shd w:val="clear" w:color="auto" w:fill="FFFFFF"/>
        </w:rPr>
        <w:t>ScrumMe</w:t>
      </w:r>
      <w:proofErr w:type="spellEnd"/>
      <w:proofErr w:type="gramEnd"/>
      <w:r w:rsidR="00221737" w:rsidRPr="001E3A5F">
        <w:rPr>
          <w:sz w:val="24"/>
          <w:szCs w:val="24"/>
          <w:shd w:val="clear" w:color="auto" w:fill="FFFFFF"/>
        </w:rPr>
        <w:t>.</w:t>
      </w:r>
    </w:p>
    <w:p w:rsidR="00221737" w:rsidRPr="001E3A5F" w:rsidRDefault="00221737" w:rsidP="00221737">
      <w:pPr>
        <w:pStyle w:val="Corpodetexto"/>
        <w:ind w:left="0" w:firstLine="720"/>
        <w:jc w:val="both"/>
        <w:rPr>
          <w:sz w:val="24"/>
          <w:szCs w:val="24"/>
          <w:shd w:val="clear" w:color="auto" w:fill="FFFFFF"/>
        </w:rPr>
      </w:pPr>
      <w:r w:rsidRPr="001E3A5F">
        <w:rPr>
          <w:sz w:val="24"/>
          <w:szCs w:val="24"/>
          <w:shd w:val="clear" w:color="auto" w:fill="FFFFFF"/>
        </w:rPr>
        <w:t>A extensão</w:t>
      </w:r>
      <w:r w:rsidRPr="001E3A5F">
        <w:rPr>
          <w:rStyle w:val="apple-converted-space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1E3A5F">
        <w:rPr>
          <w:rStyle w:val="Forte"/>
          <w:sz w:val="24"/>
          <w:szCs w:val="24"/>
          <w:bdr w:val="none" w:sz="0" w:space="0" w:color="auto" w:frame="1"/>
          <w:shd w:val="clear" w:color="auto" w:fill="FFFFFF"/>
        </w:rPr>
        <w:t>ScrumMe</w:t>
      </w:r>
      <w:proofErr w:type="spellEnd"/>
      <w:proofErr w:type="gramEnd"/>
      <w:r w:rsidRPr="001E3A5F">
        <w:rPr>
          <w:rStyle w:val="apple-converted-space"/>
          <w:sz w:val="24"/>
          <w:szCs w:val="24"/>
          <w:shd w:val="clear" w:color="auto" w:fill="FFFFFF"/>
        </w:rPr>
        <w:t> </w:t>
      </w:r>
      <w:r w:rsidRPr="001E3A5F">
        <w:rPr>
          <w:sz w:val="24"/>
          <w:szCs w:val="24"/>
          <w:shd w:val="clear" w:color="auto" w:fill="FFFFFF"/>
        </w:rPr>
        <w:t>permite que você gerencie projetos através do seu próprio navegador de Internet. Com esse complemento, é possível organizar pautas, marcar reuniões, descrever e listar projetos ou tarefas, além de autorizar os seus colaboradores a ajudá-lo na extensão.</w:t>
      </w:r>
      <w:r w:rsidR="006E048D" w:rsidRPr="001E3A5F">
        <w:rPr>
          <w:sz w:val="24"/>
          <w:szCs w:val="24"/>
          <w:shd w:val="clear" w:color="auto" w:fill="FFFFFF"/>
        </w:rPr>
        <w:t xml:space="preserve"> URL: </w:t>
      </w:r>
      <w:hyperlink r:id="rId8" w:history="1">
        <w:r w:rsidR="006E048D" w:rsidRPr="001E3A5F">
          <w:rPr>
            <w:rStyle w:val="Hyperlink"/>
            <w:color w:val="auto"/>
            <w:sz w:val="24"/>
            <w:szCs w:val="24"/>
            <w:shd w:val="clear" w:color="auto" w:fill="FFFFFF"/>
          </w:rPr>
          <w:t>http://www.scrumme.com.br/web/login.aspx</w:t>
        </w:r>
      </w:hyperlink>
      <w:r w:rsidR="006E048D" w:rsidRPr="001E3A5F">
        <w:rPr>
          <w:sz w:val="24"/>
          <w:szCs w:val="24"/>
          <w:shd w:val="clear" w:color="auto" w:fill="FFFFFF"/>
        </w:rPr>
        <w:t>.</w:t>
      </w:r>
    </w:p>
    <w:p w:rsidR="006E048D" w:rsidRPr="001E3A5F" w:rsidRDefault="006E048D" w:rsidP="00221737">
      <w:pPr>
        <w:pStyle w:val="Corpodetexto"/>
        <w:ind w:left="0" w:firstLine="720"/>
        <w:jc w:val="both"/>
        <w:rPr>
          <w:sz w:val="24"/>
          <w:szCs w:val="24"/>
          <w:shd w:val="clear" w:color="auto" w:fill="FFFFFF"/>
        </w:rPr>
      </w:pPr>
      <w:r w:rsidRPr="001E3A5F">
        <w:rPr>
          <w:sz w:val="24"/>
          <w:szCs w:val="24"/>
          <w:shd w:val="clear" w:color="auto" w:fill="FFFFFF"/>
        </w:rPr>
        <w:t xml:space="preserve">Para gerenciar o repositório e as versões do nosso Projeto vamos utilizar o </w:t>
      </w:r>
      <w:proofErr w:type="spellStart"/>
      <w:proofErr w:type="gramStart"/>
      <w:r w:rsidRPr="001E3A5F">
        <w:rPr>
          <w:b/>
          <w:sz w:val="24"/>
          <w:szCs w:val="24"/>
          <w:shd w:val="clear" w:color="auto" w:fill="FFFFFF"/>
        </w:rPr>
        <w:t>GitHub</w:t>
      </w:r>
      <w:proofErr w:type="spellEnd"/>
      <w:proofErr w:type="gramEnd"/>
      <w:r w:rsidRPr="001E3A5F">
        <w:rPr>
          <w:sz w:val="24"/>
          <w:szCs w:val="24"/>
          <w:shd w:val="clear" w:color="auto" w:fill="FFFFFF"/>
        </w:rPr>
        <w:t>.</w:t>
      </w:r>
    </w:p>
    <w:p w:rsidR="00A20ED1" w:rsidRPr="001E3A5F" w:rsidRDefault="006E048D" w:rsidP="00A20ED1">
      <w:pPr>
        <w:pStyle w:val="NormalWeb"/>
        <w:shd w:val="clear" w:color="auto" w:fill="FFFFFF"/>
        <w:spacing w:before="120" w:beforeAutospacing="0" w:after="120" w:afterAutospacing="0" w:line="304" w:lineRule="atLeast"/>
        <w:ind w:firstLine="720"/>
        <w:jc w:val="both"/>
      </w:pPr>
      <w:proofErr w:type="spellStart"/>
      <w:proofErr w:type="gramStart"/>
      <w:r w:rsidRPr="001E3A5F">
        <w:rPr>
          <w:b/>
          <w:bCs/>
        </w:rPr>
        <w:t>GitHub</w:t>
      </w:r>
      <w:proofErr w:type="spellEnd"/>
      <w:proofErr w:type="gramEnd"/>
      <w:r w:rsidRPr="001E3A5F">
        <w:rPr>
          <w:rStyle w:val="apple-converted-space"/>
        </w:rPr>
        <w:t> </w:t>
      </w:r>
      <w:r w:rsidRPr="001E3A5F">
        <w:t>é um Serviço de</w:t>
      </w:r>
      <w:r w:rsidRPr="001E3A5F">
        <w:rPr>
          <w:rStyle w:val="apple-converted-space"/>
        </w:rPr>
        <w:t> </w:t>
      </w:r>
      <w:hyperlink r:id="rId9" w:tooltip="Hospedagem de sites" w:history="1">
        <w:r w:rsidRPr="001E3A5F">
          <w:rPr>
            <w:rStyle w:val="Hyperlink"/>
            <w:color w:val="auto"/>
            <w:u w:val="none"/>
          </w:rPr>
          <w:t>Web Hosting</w:t>
        </w:r>
      </w:hyperlink>
      <w:r w:rsidRPr="001E3A5F">
        <w:rPr>
          <w:rStyle w:val="apple-converted-space"/>
        </w:rPr>
        <w:t> c</w:t>
      </w:r>
      <w:r w:rsidRPr="001E3A5F">
        <w:t xml:space="preserve">ompartilhado para projetos que usam o controle de </w:t>
      </w:r>
      <w:proofErr w:type="spellStart"/>
      <w:r w:rsidRPr="001E3A5F">
        <w:t>versionamento</w:t>
      </w:r>
      <w:proofErr w:type="spellEnd"/>
      <w:r w:rsidRPr="001E3A5F">
        <w:rPr>
          <w:rStyle w:val="apple-converted-space"/>
        </w:rPr>
        <w:t> </w:t>
      </w:r>
      <w:hyperlink r:id="rId10" w:tooltip="Git" w:history="1">
        <w:r w:rsidRPr="001E3A5F">
          <w:rPr>
            <w:rStyle w:val="Hyperlink"/>
            <w:color w:val="auto"/>
          </w:rPr>
          <w:t>Git</w:t>
        </w:r>
      </w:hyperlink>
      <w:r w:rsidRPr="001E3A5F">
        <w:t>. É escrito em</w:t>
      </w:r>
      <w:r w:rsidRPr="001E3A5F">
        <w:rPr>
          <w:rStyle w:val="apple-converted-space"/>
        </w:rPr>
        <w:t> </w:t>
      </w:r>
      <w:hyperlink r:id="rId11" w:tooltip="Ruby" w:history="1">
        <w:r w:rsidRPr="001E3A5F">
          <w:rPr>
            <w:rStyle w:val="Hyperlink"/>
            <w:color w:val="auto"/>
          </w:rPr>
          <w:t>Ruby</w:t>
        </w:r>
      </w:hyperlink>
      <w:r w:rsidRPr="001E3A5F">
        <w:rPr>
          <w:rStyle w:val="apple-converted-space"/>
        </w:rPr>
        <w:t> </w:t>
      </w:r>
      <w:r w:rsidRPr="001E3A5F">
        <w:t xml:space="preserve">on </w:t>
      </w:r>
      <w:hyperlink r:id="rId12" w:tooltip="Rails (página não existe)" w:history="1">
        <w:r w:rsidRPr="001E3A5F">
          <w:rPr>
            <w:rStyle w:val="Hyperlink"/>
            <w:color w:val="auto"/>
          </w:rPr>
          <w:t>Rails</w:t>
        </w:r>
      </w:hyperlink>
      <w:r w:rsidRPr="001E3A5F">
        <w:rPr>
          <w:rStyle w:val="apple-converted-space"/>
        </w:rPr>
        <w:t> </w:t>
      </w:r>
      <w:r w:rsidRPr="001E3A5F">
        <w:t xml:space="preserve">pelos desenvolvedores da </w:t>
      </w:r>
      <w:proofErr w:type="spellStart"/>
      <w:r w:rsidRPr="001E3A5F">
        <w:t>Logical</w:t>
      </w:r>
      <w:proofErr w:type="spellEnd"/>
      <w:r w:rsidRPr="001E3A5F">
        <w:t xml:space="preserve"> </w:t>
      </w:r>
      <w:proofErr w:type="spellStart"/>
      <w:r w:rsidRPr="001E3A5F">
        <w:t>Awesome</w:t>
      </w:r>
      <w:proofErr w:type="spellEnd"/>
      <w:r w:rsidRPr="001E3A5F">
        <w:t xml:space="preserve"> (Chris </w:t>
      </w:r>
      <w:proofErr w:type="spellStart"/>
      <w:r w:rsidRPr="001E3A5F">
        <w:t>Wanstrath</w:t>
      </w:r>
      <w:proofErr w:type="spellEnd"/>
      <w:r w:rsidRPr="001E3A5F">
        <w:t xml:space="preserve">, PJ </w:t>
      </w:r>
      <w:proofErr w:type="spellStart"/>
      <w:r w:rsidRPr="001E3A5F">
        <w:t>Hyett</w:t>
      </w:r>
      <w:proofErr w:type="spellEnd"/>
      <w:r w:rsidRPr="001E3A5F">
        <w:t xml:space="preserve"> e Tom </w:t>
      </w:r>
      <w:proofErr w:type="spellStart"/>
      <w:r w:rsidRPr="001E3A5F">
        <w:t>Preston</w:t>
      </w:r>
      <w:proofErr w:type="spellEnd"/>
      <w:r w:rsidRPr="001E3A5F">
        <w:t xml:space="preserve"> - </w:t>
      </w:r>
      <w:proofErr w:type="spellStart"/>
      <w:r w:rsidRPr="001E3A5F">
        <w:t>Wernder</w:t>
      </w:r>
      <w:proofErr w:type="spellEnd"/>
      <w:r w:rsidRPr="001E3A5F">
        <w:t xml:space="preserve">). O </w:t>
      </w:r>
      <w:proofErr w:type="spellStart"/>
      <w:proofErr w:type="gramStart"/>
      <w:r w:rsidRPr="001E3A5F">
        <w:t>GitHub</w:t>
      </w:r>
      <w:proofErr w:type="spellEnd"/>
      <w:proofErr w:type="gramEnd"/>
      <w:r w:rsidRPr="001E3A5F">
        <w:t xml:space="preserve"> possui planos comerciais e gratuitos para projetos de código aberto. Este site possui funcionalidades de uma rede social como </w:t>
      </w:r>
      <w:proofErr w:type="spellStart"/>
      <w:r w:rsidRPr="001E3A5F">
        <w:t>feeds</w:t>
      </w:r>
      <w:proofErr w:type="spellEnd"/>
      <w:r w:rsidRPr="001E3A5F">
        <w:t>,</w:t>
      </w:r>
      <w:r w:rsidRPr="001E3A5F">
        <w:rPr>
          <w:rStyle w:val="apple-converted-space"/>
        </w:rPr>
        <w:t> </w:t>
      </w:r>
      <w:proofErr w:type="spellStart"/>
      <w:r w:rsidRPr="001E3A5F">
        <w:rPr>
          <w:i/>
          <w:iCs/>
        </w:rPr>
        <w:t>followers</w:t>
      </w:r>
      <w:proofErr w:type="spellEnd"/>
      <w:r w:rsidRPr="001E3A5F">
        <w:t xml:space="preserve">, </w:t>
      </w:r>
      <w:proofErr w:type="spellStart"/>
      <w:r w:rsidRPr="001E3A5F">
        <w:t>wiki</w:t>
      </w:r>
      <w:proofErr w:type="spellEnd"/>
      <w:r w:rsidRPr="001E3A5F">
        <w:t xml:space="preserve"> e um gráfico que mostra como os desenvolvedores trabalham as versões de seus repositórios. </w:t>
      </w:r>
      <w:r w:rsidR="00A20ED1" w:rsidRPr="001E3A5F">
        <w:t xml:space="preserve">URL: </w:t>
      </w:r>
      <w:proofErr w:type="gramStart"/>
      <w:r w:rsidR="00A20ED1" w:rsidRPr="001E3A5F">
        <w:t>https</w:t>
      </w:r>
      <w:proofErr w:type="gramEnd"/>
      <w:r w:rsidR="00A20ED1" w:rsidRPr="001E3A5F">
        <w:t>://github.com/</w:t>
      </w:r>
    </w:p>
    <w:p w:rsidR="00C03600" w:rsidRPr="001E3A5F" w:rsidRDefault="00C03600" w:rsidP="006E048D">
      <w:pPr>
        <w:pStyle w:val="NormalWeb"/>
        <w:shd w:val="clear" w:color="auto" w:fill="FFFFFF"/>
        <w:spacing w:before="120" w:beforeAutospacing="0" w:after="120" w:afterAutospacing="0" w:line="304" w:lineRule="atLeast"/>
        <w:ind w:firstLine="720"/>
        <w:jc w:val="both"/>
      </w:pPr>
      <w:r w:rsidRPr="001E3A5F">
        <w:t xml:space="preserve">O </w:t>
      </w:r>
      <w:proofErr w:type="spellStart"/>
      <w:proofErr w:type="gramStart"/>
      <w:r w:rsidRPr="001E3A5F">
        <w:t>GitHub</w:t>
      </w:r>
      <w:proofErr w:type="spellEnd"/>
      <w:proofErr w:type="gramEnd"/>
      <w:r w:rsidRPr="001E3A5F">
        <w:t xml:space="preserve"> associado ao </w:t>
      </w:r>
      <w:proofErr w:type="spellStart"/>
      <w:r w:rsidRPr="001E3A5F">
        <w:t>SrumMe</w:t>
      </w:r>
      <w:proofErr w:type="spellEnd"/>
      <w:r w:rsidRPr="001E3A5F">
        <w:t>, fornecem todas as métricas necessárias para o perfeito acompanhamentos dos trabalho, disponibilizando, inclusive, diversos gráficos  e planilhas para essa finalidade.</w:t>
      </w:r>
    </w:p>
    <w:p w:rsidR="006E048D" w:rsidRDefault="006E048D" w:rsidP="00221737">
      <w:pPr>
        <w:pStyle w:val="Corpodetexto"/>
        <w:ind w:left="0" w:firstLine="720"/>
        <w:jc w:val="both"/>
        <w:rPr>
          <w:sz w:val="24"/>
          <w:szCs w:val="24"/>
        </w:rPr>
      </w:pPr>
    </w:p>
    <w:p w:rsidR="001E3A5F" w:rsidRDefault="001E3A5F" w:rsidP="00221737">
      <w:pPr>
        <w:pStyle w:val="Corpodetexto"/>
        <w:ind w:left="0" w:firstLine="720"/>
        <w:jc w:val="both"/>
        <w:rPr>
          <w:sz w:val="24"/>
          <w:szCs w:val="24"/>
        </w:rPr>
      </w:pPr>
    </w:p>
    <w:p w:rsidR="001E3A5F" w:rsidRDefault="001E3A5F" w:rsidP="00221737">
      <w:pPr>
        <w:pStyle w:val="Corpodetexto"/>
        <w:ind w:left="0" w:firstLine="720"/>
        <w:jc w:val="both"/>
        <w:rPr>
          <w:sz w:val="24"/>
          <w:szCs w:val="24"/>
        </w:rPr>
      </w:pPr>
    </w:p>
    <w:p w:rsidR="001E3A5F" w:rsidRDefault="001E3A5F" w:rsidP="00221737">
      <w:pPr>
        <w:pStyle w:val="Corpodetexto"/>
        <w:ind w:left="0" w:firstLine="720"/>
        <w:jc w:val="both"/>
        <w:rPr>
          <w:sz w:val="24"/>
          <w:szCs w:val="24"/>
        </w:rPr>
      </w:pPr>
    </w:p>
    <w:p w:rsidR="001E3A5F" w:rsidRPr="006E048D" w:rsidRDefault="001E3A5F" w:rsidP="00221737">
      <w:pPr>
        <w:pStyle w:val="Corpodetexto"/>
        <w:ind w:left="0" w:firstLine="720"/>
        <w:jc w:val="both"/>
        <w:rPr>
          <w:sz w:val="24"/>
          <w:szCs w:val="24"/>
        </w:rPr>
      </w:pPr>
    </w:p>
    <w:p w:rsidR="0086568C" w:rsidRDefault="0086568C" w:rsidP="0086568C">
      <w:pPr>
        <w:pStyle w:val="Ttulo1"/>
      </w:pPr>
      <w:r w:rsidRPr="0086568C">
        <w:lastRenderedPageBreak/>
        <w:t>Metas e objetivos do projeto</w:t>
      </w:r>
    </w:p>
    <w:p w:rsidR="0086568C" w:rsidRDefault="0086568C" w:rsidP="0086568C"/>
    <w:p w:rsidR="00890EF0" w:rsidRDefault="00890EF0" w:rsidP="00890EF0">
      <w:pPr>
        <w:jc w:val="center"/>
        <w:rPr>
          <w:rFonts w:ascii="Arial Black" w:hAnsi="Arial Black"/>
          <w:sz w:val="24"/>
          <w:szCs w:val="40"/>
        </w:rPr>
      </w:pPr>
      <w:r w:rsidRPr="00890EF0">
        <w:rPr>
          <w:rFonts w:ascii="Arial Black" w:hAnsi="Arial Black"/>
          <w:sz w:val="24"/>
          <w:szCs w:val="40"/>
        </w:rPr>
        <w:t>PRIMEIRA SPRINT</w:t>
      </w:r>
    </w:p>
    <w:p w:rsidR="00890EF0" w:rsidRPr="00890EF0" w:rsidRDefault="00890EF0" w:rsidP="00890EF0">
      <w:pPr>
        <w:jc w:val="center"/>
        <w:rPr>
          <w:rFonts w:ascii="Arial Black" w:hAnsi="Arial Black"/>
          <w:sz w:val="24"/>
          <w:szCs w:val="40"/>
        </w:rPr>
      </w:pPr>
    </w:p>
    <w:tbl>
      <w:tblPr>
        <w:tblW w:w="5133" w:type="pct"/>
        <w:tblCellSpacing w:w="0" w:type="dxa"/>
        <w:tblInd w:w="-127" w:type="dxa"/>
        <w:tblLayout w:type="fixed"/>
        <w:tblCellMar>
          <w:left w:w="0" w:type="dxa"/>
          <w:right w:w="0" w:type="dxa"/>
        </w:tblCellMar>
        <w:tblLook w:val="04A0"/>
      </w:tblPr>
      <w:tblGrid>
        <w:gridCol w:w="5813"/>
        <w:gridCol w:w="3827"/>
      </w:tblGrid>
      <w:tr w:rsidR="00890EF0" w:rsidRPr="00792246" w:rsidTr="00890EF0">
        <w:trPr>
          <w:tblCellSpacing w:w="0" w:type="dxa"/>
        </w:trPr>
        <w:tc>
          <w:tcPr>
            <w:tcW w:w="301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vAlign w:val="center"/>
            <w:hideMark/>
          </w:tcPr>
          <w:p w:rsidR="00890EF0" w:rsidRPr="00792246" w:rsidRDefault="00890EF0" w:rsidP="00BE3C54">
            <w:pPr>
              <w:spacing w:after="136" w:line="240" w:lineRule="auto"/>
              <w:ind w:right="365"/>
              <w:jc w:val="right"/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</w:pPr>
            <w:r w:rsidRPr="00792246"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  <w:t>AJUSTES NO HISTÓRICO</w:t>
            </w:r>
          </w:p>
          <w:p w:rsidR="00890EF0" w:rsidRPr="00792246" w:rsidRDefault="00890EF0" w:rsidP="00890EF0">
            <w:pPr>
              <w:spacing w:after="136" w:line="240" w:lineRule="auto"/>
              <w:ind w:right="365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22" name="Imagem 1" descr="http://www.scrumme.com.br/Images/1321295430_page_white_edit.png">
                    <a:hlinkClick xmlns:a="http://schemas.openxmlformats.org/drawingml/2006/main" r:id="rId13" tooltip="&quot;Edit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crumme.com.br/Images/1321295430_page_white_edit.png">
                            <a:hlinkClick r:id="rId13" tooltip="&quot;Edit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23" name="Imagem 2" descr="http://www.scrumme.com.br/Images/1321295438_cross.png">
                    <a:hlinkClick xmlns:a="http://schemas.openxmlformats.org/drawingml/2006/main" r:id="rId15" tooltip="&quot;Delete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crumme.com.br/Images/1321295438_cross.png">
                            <a:hlinkClick r:id="rId15" tooltip="&quot;Delete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24" name="Imagem 3" descr="http://www.scrumme.com.br/Images/icon_16.png">
                    <a:hlinkClick xmlns:a="http://schemas.openxmlformats.org/drawingml/2006/main" r:id="rId17" tooltip="&quot;Add new tas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crumme.com.br/Images/icon_16.png">
                            <a:hlinkClick r:id="rId17" tooltip="&quot;Add new tas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vAlign w:val="center"/>
            <w:hideMark/>
          </w:tcPr>
          <w:p w:rsidR="00890EF0" w:rsidRPr="00792246" w:rsidRDefault="00890EF0" w:rsidP="00BE3C54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</w:p>
          <w:p w:rsidR="00890EF0" w:rsidRPr="00792246" w:rsidRDefault="00890EF0" w:rsidP="00BE3C54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 w:rsidRPr="00792246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>Ajustar Histórico</w:t>
            </w:r>
          </w:p>
          <w:p w:rsidR="00890EF0" w:rsidRPr="00792246" w:rsidRDefault="00890EF0" w:rsidP="00BE3C54">
            <w:pPr>
              <w:shd w:val="clear" w:color="auto" w:fill="DDDDDD"/>
              <w:spacing w:after="136"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 w:rsidRPr="00792246">
              <w:rPr>
                <w:rFonts w:ascii="Tahoma" w:hAnsi="Tahoma" w:cs="Tahoma"/>
                <w:color w:val="222222"/>
                <w:sz w:val="14"/>
                <w:szCs w:val="14"/>
                <w:lang w:eastAsia="pt-BR"/>
              </w:rPr>
              <w:t>German</w:t>
            </w:r>
          </w:p>
        </w:tc>
      </w:tr>
      <w:tr w:rsidR="00890EF0" w:rsidRPr="00792246" w:rsidTr="00890EF0">
        <w:trPr>
          <w:tblCellSpacing w:w="0" w:type="dxa"/>
        </w:trPr>
        <w:tc>
          <w:tcPr>
            <w:tcW w:w="301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shd w:val="clear" w:color="auto" w:fill="F5F5F5"/>
            <w:vAlign w:val="center"/>
            <w:hideMark/>
          </w:tcPr>
          <w:p w:rsidR="00890EF0" w:rsidRPr="00792246" w:rsidRDefault="00890EF0" w:rsidP="00BE3C54">
            <w:pPr>
              <w:spacing w:after="136" w:line="240" w:lineRule="auto"/>
              <w:ind w:right="365"/>
              <w:jc w:val="right"/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</w:pPr>
            <w:r w:rsidRPr="00792246"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  <w:t>ATUALIZAR CSS DO HISTÓRICO</w:t>
            </w:r>
          </w:p>
          <w:p w:rsidR="00890EF0" w:rsidRPr="00792246" w:rsidRDefault="00890EF0" w:rsidP="00890EF0">
            <w:pPr>
              <w:spacing w:after="136" w:line="240" w:lineRule="auto"/>
              <w:ind w:right="365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25" name="Imagem 4" descr="http://www.scrumme.com.br/Images/1321295430_page_white_edit.png">
                    <a:hlinkClick xmlns:a="http://schemas.openxmlformats.org/drawingml/2006/main" r:id="rId19" tooltip="&quot;Edit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crumme.com.br/Images/1321295430_page_white_edit.png">
                            <a:hlinkClick r:id="rId19" tooltip="&quot;Edit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26" name="Imagem 5" descr="http://www.scrumme.com.br/Images/1321295438_cross.png">
                    <a:hlinkClick xmlns:a="http://schemas.openxmlformats.org/drawingml/2006/main" r:id="rId20" tooltip="&quot;Delete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scrumme.com.br/Images/1321295438_cross.png">
                            <a:hlinkClick r:id="rId20" tooltip="&quot;Delete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27" name="Imagem 6" descr="http://www.scrumme.com.br/Images/icon_16.png">
                    <a:hlinkClick xmlns:a="http://schemas.openxmlformats.org/drawingml/2006/main" r:id="rId21" tooltip="&quot;Add new tas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scrumme.com.br/Images/icon_16.png">
                            <a:hlinkClick r:id="rId21" tooltip="&quot;Add new tas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shd w:val="clear" w:color="auto" w:fill="F5F5F5"/>
            <w:vAlign w:val="center"/>
            <w:hideMark/>
          </w:tcPr>
          <w:p w:rsidR="00890EF0" w:rsidRPr="00792246" w:rsidRDefault="00890EF0" w:rsidP="00BE3C54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</w:p>
          <w:p w:rsidR="00890EF0" w:rsidRPr="00792246" w:rsidRDefault="00890EF0" w:rsidP="00BE3C54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 w:rsidRPr="00792246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>Atualização do CSS</w:t>
            </w:r>
          </w:p>
          <w:p w:rsidR="00890EF0" w:rsidRPr="00792246" w:rsidRDefault="00890EF0" w:rsidP="00BE3C54">
            <w:pPr>
              <w:shd w:val="clear" w:color="auto" w:fill="DDDDDD"/>
              <w:spacing w:after="136"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 w:rsidRPr="00792246">
              <w:rPr>
                <w:rFonts w:ascii="Tahoma" w:hAnsi="Tahoma" w:cs="Tahoma"/>
                <w:color w:val="222222"/>
                <w:sz w:val="14"/>
                <w:szCs w:val="14"/>
                <w:lang w:eastAsia="pt-BR"/>
              </w:rPr>
              <w:t>Ronaldo</w:t>
            </w:r>
          </w:p>
        </w:tc>
      </w:tr>
      <w:tr w:rsidR="00890EF0" w:rsidRPr="00792246" w:rsidTr="00890EF0">
        <w:trPr>
          <w:tblCellSpacing w:w="0" w:type="dxa"/>
        </w:trPr>
        <w:tc>
          <w:tcPr>
            <w:tcW w:w="301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vAlign w:val="center"/>
            <w:hideMark/>
          </w:tcPr>
          <w:p w:rsidR="00890EF0" w:rsidRPr="00792246" w:rsidRDefault="00890EF0" w:rsidP="00BE3C54">
            <w:pPr>
              <w:spacing w:after="136" w:line="240" w:lineRule="auto"/>
              <w:ind w:right="365"/>
              <w:jc w:val="right"/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</w:pPr>
            <w:r w:rsidRPr="00792246"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  <w:t>ATUALIZAR O CSS DO CONVERSOR DE TEMPERATURA</w:t>
            </w:r>
          </w:p>
          <w:p w:rsidR="00890EF0" w:rsidRPr="00792246" w:rsidRDefault="00890EF0" w:rsidP="00890EF0">
            <w:pPr>
              <w:spacing w:after="136" w:line="240" w:lineRule="auto"/>
              <w:ind w:right="365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28" name="Imagem 7" descr="http://www.scrumme.com.br/Images/1321295430_page_white_edit.png">
                    <a:hlinkClick xmlns:a="http://schemas.openxmlformats.org/drawingml/2006/main" r:id="rId22" tooltip="&quot;Edit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crumme.com.br/Images/1321295430_page_white_edit.png">
                            <a:hlinkClick r:id="rId22" tooltip="&quot;Edit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29" name="Imagem 8" descr="http://www.scrumme.com.br/Images/1321295438_cross.png">
                    <a:hlinkClick xmlns:a="http://schemas.openxmlformats.org/drawingml/2006/main" r:id="rId23" tooltip="&quot;Delete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scrumme.com.br/Images/1321295438_cross.png">
                            <a:hlinkClick r:id="rId23" tooltip="&quot;Delete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30" name="Imagem 9" descr="http://www.scrumme.com.br/Images/icon_16.png">
                    <a:hlinkClick xmlns:a="http://schemas.openxmlformats.org/drawingml/2006/main" r:id="rId24" tooltip="&quot;Add new tas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scrumme.com.br/Images/icon_16.png">
                            <a:hlinkClick r:id="rId24" tooltip="&quot;Add new tas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vAlign w:val="center"/>
            <w:hideMark/>
          </w:tcPr>
          <w:p w:rsidR="00890EF0" w:rsidRPr="00792246" w:rsidRDefault="00890EF0" w:rsidP="00BE3C54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</w:p>
          <w:p w:rsidR="00890EF0" w:rsidRPr="00792246" w:rsidRDefault="00890EF0" w:rsidP="00BE3C54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 w:rsidRPr="00792246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>Atualizar CSS conversor</w:t>
            </w:r>
          </w:p>
          <w:p w:rsidR="00890EF0" w:rsidRPr="00792246" w:rsidRDefault="00890EF0" w:rsidP="00BE3C54">
            <w:pPr>
              <w:shd w:val="clear" w:color="auto" w:fill="DDDDDD"/>
              <w:spacing w:after="136"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proofErr w:type="spellStart"/>
            <w:r w:rsidRPr="00792246">
              <w:rPr>
                <w:rFonts w:ascii="Tahoma" w:hAnsi="Tahoma" w:cs="Tahoma"/>
                <w:color w:val="222222"/>
                <w:sz w:val="14"/>
                <w:szCs w:val="14"/>
                <w:lang w:eastAsia="pt-BR"/>
              </w:rPr>
              <w:t>Tássio</w:t>
            </w:r>
            <w:proofErr w:type="spellEnd"/>
          </w:p>
        </w:tc>
      </w:tr>
      <w:tr w:rsidR="00890EF0" w:rsidRPr="00890EF0" w:rsidTr="00890EF0">
        <w:trPr>
          <w:tblCellSpacing w:w="0" w:type="dxa"/>
        </w:trPr>
        <w:tc>
          <w:tcPr>
            <w:tcW w:w="301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shd w:val="clear" w:color="auto" w:fill="F5F5F5"/>
            <w:vAlign w:val="center"/>
            <w:hideMark/>
          </w:tcPr>
          <w:p w:rsidR="00890EF0" w:rsidRPr="00792246" w:rsidRDefault="00890EF0" w:rsidP="00BE3C54">
            <w:pPr>
              <w:spacing w:after="136" w:line="240" w:lineRule="auto"/>
              <w:ind w:right="365"/>
              <w:jc w:val="right"/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</w:pPr>
            <w:proofErr w:type="gramStart"/>
            <w:r w:rsidRPr="00792246"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  <w:t>IMPLEMENTAR</w:t>
            </w:r>
            <w:proofErr w:type="gramEnd"/>
            <w:r w:rsidRPr="00792246"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  <w:t xml:space="preserve"> CONVERSOR DE TEMPERATURA CÁLCULO P1</w:t>
            </w:r>
          </w:p>
          <w:p w:rsidR="00890EF0" w:rsidRPr="00792246" w:rsidRDefault="00890EF0" w:rsidP="00890EF0">
            <w:pPr>
              <w:spacing w:after="136" w:line="240" w:lineRule="auto"/>
              <w:ind w:right="365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31" name="Imagem 10" descr="http://www.scrumme.com.br/Images/1321295430_page_white_edit.png">
                    <a:hlinkClick xmlns:a="http://schemas.openxmlformats.org/drawingml/2006/main" r:id="rId25" tooltip="&quot;Edit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scrumme.com.br/Images/1321295430_page_white_edit.png">
                            <a:hlinkClick r:id="rId25" tooltip="&quot;Edit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32" name="Imagem 11" descr="http://www.scrumme.com.br/Images/1321295438_cross.png">
                    <a:hlinkClick xmlns:a="http://schemas.openxmlformats.org/drawingml/2006/main" r:id="rId26" tooltip="&quot;Delete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scrumme.com.br/Images/1321295438_cross.png">
                            <a:hlinkClick r:id="rId26" tooltip="&quot;Delete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33" name="Imagem 12" descr="http://www.scrumme.com.br/Images/icon_16.png">
                    <a:hlinkClick xmlns:a="http://schemas.openxmlformats.org/drawingml/2006/main" r:id="rId27" tooltip="&quot;Add new tas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scrumme.com.br/Images/icon_16.png">
                            <a:hlinkClick r:id="rId27" tooltip="&quot;Add new tas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shd w:val="clear" w:color="auto" w:fill="F5F5F5"/>
            <w:vAlign w:val="center"/>
            <w:hideMark/>
          </w:tcPr>
          <w:p w:rsidR="00890EF0" w:rsidRPr="00792246" w:rsidRDefault="00890EF0" w:rsidP="00BE3C54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</w:p>
          <w:p w:rsidR="00890EF0" w:rsidRPr="00792246" w:rsidRDefault="00890EF0" w:rsidP="00BE3C54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proofErr w:type="gramStart"/>
            <w:r w:rsidRPr="00792246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>Implementar</w:t>
            </w:r>
            <w:proofErr w:type="gramEnd"/>
            <w:r w:rsidRPr="00792246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92246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>Cáculo</w:t>
            </w:r>
            <w:proofErr w:type="spellEnd"/>
            <w:r w:rsidRPr="00792246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 xml:space="preserve"> para Conversão</w:t>
            </w:r>
          </w:p>
          <w:p w:rsidR="00890EF0" w:rsidRPr="00792246" w:rsidRDefault="00890EF0" w:rsidP="00BE3C54">
            <w:pPr>
              <w:shd w:val="clear" w:color="auto" w:fill="DDDDDD"/>
              <w:spacing w:after="136"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proofErr w:type="spellStart"/>
            <w:r w:rsidRPr="00792246">
              <w:rPr>
                <w:rFonts w:ascii="Tahoma" w:hAnsi="Tahoma" w:cs="Tahoma"/>
                <w:color w:val="222222"/>
                <w:sz w:val="14"/>
                <w:szCs w:val="14"/>
                <w:lang w:eastAsia="pt-BR"/>
              </w:rPr>
              <w:t>German</w:t>
            </w:r>
            <w:proofErr w:type="spellEnd"/>
          </w:p>
        </w:tc>
      </w:tr>
      <w:tr w:rsidR="00890EF0" w:rsidRPr="00792246" w:rsidTr="00890EF0">
        <w:trPr>
          <w:tblCellSpacing w:w="0" w:type="dxa"/>
        </w:trPr>
        <w:tc>
          <w:tcPr>
            <w:tcW w:w="301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vAlign w:val="center"/>
            <w:hideMark/>
          </w:tcPr>
          <w:p w:rsidR="00890EF0" w:rsidRPr="00792246" w:rsidRDefault="00890EF0" w:rsidP="00BE3C54">
            <w:pPr>
              <w:spacing w:after="136" w:line="240" w:lineRule="auto"/>
              <w:ind w:right="365"/>
              <w:jc w:val="right"/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</w:pPr>
            <w:proofErr w:type="gramStart"/>
            <w:r w:rsidRPr="00792246"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  <w:t>IMPLEMENTAR</w:t>
            </w:r>
            <w:proofErr w:type="gramEnd"/>
            <w:r w:rsidRPr="00792246"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  <w:t xml:space="preserve"> CONVERSOR DE TEMPERATURA CÁLCULO P2</w:t>
            </w:r>
          </w:p>
          <w:p w:rsidR="00890EF0" w:rsidRPr="00792246" w:rsidRDefault="00890EF0" w:rsidP="00890EF0">
            <w:pPr>
              <w:spacing w:after="136" w:line="240" w:lineRule="auto"/>
              <w:ind w:right="365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34" name="Imagem 13" descr="http://www.scrumme.com.br/Images/1321295430_page_white_edit.png">
                    <a:hlinkClick xmlns:a="http://schemas.openxmlformats.org/drawingml/2006/main" r:id="rId28" tooltip="&quot;Edit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scrumme.com.br/Images/1321295430_page_white_edit.png">
                            <a:hlinkClick r:id="rId28" tooltip="&quot;Edit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35" name="Imagem 14" descr="http://www.scrumme.com.br/Images/1321295438_cross.png">
                    <a:hlinkClick xmlns:a="http://schemas.openxmlformats.org/drawingml/2006/main" r:id="rId29" tooltip="&quot;Delete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scrumme.com.br/Images/1321295438_cross.png">
                            <a:hlinkClick r:id="rId29" tooltip="&quot;Delete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36" name="Imagem 15" descr="http://www.scrumme.com.br/Images/icon_16.png">
                    <a:hlinkClick xmlns:a="http://schemas.openxmlformats.org/drawingml/2006/main" r:id="rId30" tooltip="&quot;Add new tas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scrumme.com.br/Images/icon_16.png">
                            <a:hlinkClick r:id="rId30" tooltip="&quot;Add new tas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vAlign w:val="center"/>
            <w:hideMark/>
          </w:tcPr>
          <w:p w:rsidR="00890EF0" w:rsidRPr="00792246" w:rsidRDefault="00890EF0" w:rsidP="00BE3C54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</w:p>
          <w:p w:rsidR="00890EF0" w:rsidRPr="00792246" w:rsidRDefault="00890EF0" w:rsidP="00BE3C54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 w:rsidRPr="00792246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>Inserir novas funções</w:t>
            </w:r>
          </w:p>
          <w:p w:rsidR="00890EF0" w:rsidRPr="00792246" w:rsidRDefault="00890EF0" w:rsidP="00BE3C54">
            <w:pPr>
              <w:shd w:val="clear" w:color="auto" w:fill="DDDDDD"/>
              <w:spacing w:after="136"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proofErr w:type="spellStart"/>
            <w:r w:rsidRPr="00792246">
              <w:rPr>
                <w:rFonts w:ascii="Tahoma" w:hAnsi="Tahoma" w:cs="Tahoma"/>
                <w:color w:val="222222"/>
                <w:sz w:val="14"/>
                <w:szCs w:val="14"/>
                <w:lang w:eastAsia="pt-BR"/>
              </w:rPr>
              <w:t>Tássio</w:t>
            </w:r>
            <w:proofErr w:type="spellEnd"/>
          </w:p>
        </w:tc>
      </w:tr>
      <w:tr w:rsidR="00890EF0" w:rsidRPr="00890EF0" w:rsidTr="00890EF0">
        <w:trPr>
          <w:tblCellSpacing w:w="0" w:type="dxa"/>
        </w:trPr>
        <w:tc>
          <w:tcPr>
            <w:tcW w:w="301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shd w:val="clear" w:color="auto" w:fill="F5F5F5"/>
            <w:vAlign w:val="center"/>
            <w:hideMark/>
          </w:tcPr>
          <w:p w:rsidR="00890EF0" w:rsidRPr="00792246" w:rsidRDefault="00890EF0" w:rsidP="00BE3C54">
            <w:pPr>
              <w:spacing w:after="136" w:line="240" w:lineRule="auto"/>
              <w:ind w:right="365"/>
              <w:jc w:val="right"/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</w:pPr>
            <w:proofErr w:type="gramStart"/>
            <w:r w:rsidRPr="00792246"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  <w:t>IMPLEMENTAR</w:t>
            </w:r>
            <w:proofErr w:type="gramEnd"/>
            <w:r w:rsidRPr="00792246"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  <w:t xml:space="preserve"> CONVERSOR DE TEMPERATURA INTERFACE P1</w:t>
            </w:r>
          </w:p>
          <w:p w:rsidR="00890EF0" w:rsidRPr="00792246" w:rsidRDefault="00890EF0" w:rsidP="00890EF0">
            <w:pPr>
              <w:spacing w:after="136" w:line="240" w:lineRule="auto"/>
              <w:ind w:right="365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37" name="Imagem 16" descr="http://www.scrumme.com.br/Images/1321295430_page_white_edit.png">
                    <a:hlinkClick xmlns:a="http://schemas.openxmlformats.org/drawingml/2006/main" r:id="rId31" tooltip="&quot;Edit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scrumme.com.br/Images/1321295430_page_white_edit.png">
                            <a:hlinkClick r:id="rId31" tooltip="&quot;Edit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38" name="Imagem 17" descr="http://www.scrumme.com.br/Images/1321295438_cross.png">
                    <a:hlinkClick xmlns:a="http://schemas.openxmlformats.org/drawingml/2006/main" r:id="rId32" tooltip="&quot;Delete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scrumme.com.br/Images/1321295438_cross.png">
                            <a:hlinkClick r:id="rId32" tooltip="&quot;Delete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39" name="Imagem 18" descr="http://www.scrumme.com.br/Images/icon_16.png">
                    <a:hlinkClick xmlns:a="http://schemas.openxmlformats.org/drawingml/2006/main" r:id="rId33" tooltip="&quot;Add new tas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scrumme.com.br/Images/icon_16.png">
                            <a:hlinkClick r:id="rId33" tooltip="&quot;Add new tas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shd w:val="clear" w:color="auto" w:fill="F5F5F5"/>
            <w:vAlign w:val="center"/>
            <w:hideMark/>
          </w:tcPr>
          <w:p w:rsidR="00890EF0" w:rsidRPr="00792246" w:rsidRDefault="00890EF0" w:rsidP="00BE3C54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</w:p>
          <w:p w:rsidR="00890EF0" w:rsidRPr="00792246" w:rsidRDefault="00890EF0" w:rsidP="00BE3C54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proofErr w:type="gramStart"/>
            <w:r w:rsidRPr="00792246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>Implementar</w:t>
            </w:r>
            <w:proofErr w:type="gramEnd"/>
            <w:r w:rsidRPr="00792246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 xml:space="preserve"> Interface do Conversor</w:t>
            </w:r>
          </w:p>
          <w:p w:rsidR="00890EF0" w:rsidRPr="00792246" w:rsidRDefault="00890EF0" w:rsidP="00BE3C54">
            <w:pPr>
              <w:shd w:val="clear" w:color="auto" w:fill="DDDDDD"/>
              <w:spacing w:after="136"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proofErr w:type="spellStart"/>
            <w:r w:rsidRPr="00792246">
              <w:rPr>
                <w:rFonts w:ascii="Tahoma" w:hAnsi="Tahoma" w:cs="Tahoma"/>
                <w:color w:val="222222"/>
                <w:sz w:val="14"/>
                <w:szCs w:val="14"/>
                <w:lang w:eastAsia="pt-BR"/>
              </w:rPr>
              <w:t>German</w:t>
            </w:r>
            <w:proofErr w:type="spellEnd"/>
          </w:p>
        </w:tc>
      </w:tr>
      <w:tr w:rsidR="00890EF0" w:rsidRPr="00890EF0" w:rsidTr="00890EF0">
        <w:trPr>
          <w:tblCellSpacing w:w="0" w:type="dxa"/>
        </w:trPr>
        <w:tc>
          <w:tcPr>
            <w:tcW w:w="301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vAlign w:val="center"/>
            <w:hideMark/>
          </w:tcPr>
          <w:p w:rsidR="00890EF0" w:rsidRPr="00792246" w:rsidRDefault="00890EF0" w:rsidP="00BE3C54">
            <w:pPr>
              <w:spacing w:after="136" w:line="240" w:lineRule="auto"/>
              <w:ind w:right="365"/>
              <w:jc w:val="right"/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</w:pPr>
            <w:proofErr w:type="gramStart"/>
            <w:r w:rsidRPr="00792246"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  <w:t>IMPLEMENTAR</w:t>
            </w:r>
            <w:proofErr w:type="gramEnd"/>
            <w:r w:rsidRPr="00792246"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  <w:t xml:space="preserve"> CONVERSOR DE TEMPERATURA INTERFACE P2</w:t>
            </w:r>
          </w:p>
          <w:p w:rsidR="00890EF0" w:rsidRPr="00792246" w:rsidRDefault="00890EF0" w:rsidP="00890EF0">
            <w:pPr>
              <w:spacing w:after="136" w:line="240" w:lineRule="auto"/>
              <w:ind w:right="365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40" name="Imagem 19" descr="http://www.scrumme.com.br/Images/1321295430_page_white_edit.png">
                    <a:hlinkClick xmlns:a="http://schemas.openxmlformats.org/drawingml/2006/main" r:id="rId34" tooltip="&quot;Edit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scrumme.com.br/Images/1321295430_page_white_edit.png">
                            <a:hlinkClick r:id="rId34" tooltip="&quot;Edit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41" name="Imagem 20" descr="http://www.scrumme.com.br/Images/1321295438_cross.png">
                    <a:hlinkClick xmlns:a="http://schemas.openxmlformats.org/drawingml/2006/main" r:id="rId35" tooltip="&quot;Delete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scrumme.com.br/Images/1321295438_cross.png">
                            <a:hlinkClick r:id="rId35" tooltip="&quot;Delete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42" name="Imagem 21" descr="http://www.scrumme.com.br/Images/icon_16.png">
                    <a:hlinkClick xmlns:a="http://schemas.openxmlformats.org/drawingml/2006/main" r:id="rId36" tooltip="&quot;Add new tas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scrumme.com.br/Images/icon_16.png">
                            <a:hlinkClick r:id="rId36" tooltip="&quot;Add new tas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pct"/>
            <w:vAlign w:val="center"/>
            <w:hideMark/>
          </w:tcPr>
          <w:tbl>
            <w:tblPr>
              <w:tblW w:w="504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041"/>
            </w:tblGrid>
            <w:tr w:rsidR="00890EF0" w:rsidRPr="00890EF0" w:rsidTr="00890EF0">
              <w:trPr>
                <w:tblCellSpacing w:w="0" w:type="dxa"/>
              </w:trPr>
              <w:tc>
                <w:tcPr>
                  <w:tcW w:w="5000" w:type="pct"/>
                  <w:tcBorders>
                    <w:top w:val="dotted" w:sz="6" w:space="0" w:color="DDDDDD"/>
                    <w:left w:val="dotted" w:sz="6" w:space="0" w:color="DDDDDD"/>
                    <w:bottom w:val="dotted" w:sz="6" w:space="0" w:color="DDDDDD"/>
                    <w:right w:val="dotted" w:sz="6" w:space="0" w:color="DDDDDD"/>
                  </w:tcBorders>
                  <w:hideMark/>
                </w:tcPr>
                <w:p w:rsidR="00890EF0" w:rsidRPr="00792246" w:rsidRDefault="00890EF0" w:rsidP="00890EF0">
                  <w:pPr>
                    <w:shd w:val="clear" w:color="auto" w:fill="DDDDDD"/>
                    <w:spacing w:line="240" w:lineRule="auto"/>
                    <w:rPr>
                      <w:rFonts w:ascii="Tahoma" w:hAnsi="Tahoma" w:cs="Tahoma"/>
                      <w:color w:val="222222"/>
                      <w:sz w:val="16"/>
                      <w:szCs w:val="16"/>
                      <w:lang w:eastAsia="pt-BR"/>
                    </w:rPr>
                  </w:pPr>
                  <w:r w:rsidRPr="00890EF0">
                    <w:rPr>
                      <w:rFonts w:ascii="Tahoma" w:hAnsi="Tahoma" w:cs="Tahoma"/>
                      <w:color w:val="222222"/>
                      <w:sz w:val="16"/>
                      <w:szCs w:val="16"/>
                      <w:lang w:eastAsia="pt-BR"/>
                    </w:rPr>
                    <w:t xml:space="preserve">                </w:t>
                  </w:r>
                  <w:r w:rsidRPr="00792246">
                    <w:rPr>
                      <w:rFonts w:ascii="Tahoma" w:hAnsi="Tahoma" w:cs="Tahoma"/>
                      <w:color w:val="222222"/>
                      <w:sz w:val="16"/>
                      <w:szCs w:val="16"/>
                      <w:lang w:eastAsia="pt-BR"/>
                    </w:rPr>
                    <w:t>Atualizar interface do Conversor</w:t>
                  </w:r>
                </w:p>
                <w:p w:rsidR="00890EF0" w:rsidRPr="00792246" w:rsidRDefault="00890EF0" w:rsidP="00890EF0">
                  <w:pPr>
                    <w:shd w:val="clear" w:color="auto" w:fill="DDDDDD"/>
                    <w:spacing w:after="136" w:line="240" w:lineRule="auto"/>
                    <w:rPr>
                      <w:rFonts w:ascii="Tahoma" w:hAnsi="Tahoma" w:cs="Tahoma"/>
                      <w:color w:val="222222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Tahoma" w:hAnsi="Tahoma" w:cs="Tahoma"/>
                      <w:color w:val="222222"/>
                      <w:sz w:val="14"/>
                      <w:szCs w:val="14"/>
                      <w:lang w:eastAsia="pt-BR"/>
                    </w:rPr>
                    <w:t xml:space="preserve">                                        </w:t>
                  </w:r>
                  <w:r w:rsidRPr="00792246">
                    <w:rPr>
                      <w:rFonts w:ascii="Tahoma" w:hAnsi="Tahoma" w:cs="Tahoma"/>
                      <w:color w:val="222222"/>
                      <w:sz w:val="14"/>
                      <w:szCs w:val="14"/>
                      <w:lang w:eastAsia="pt-BR"/>
                    </w:rPr>
                    <w:t>Ronaldo</w:t>
                  </w:r>
                </w:p>
              </w:tc>
            </w:tr>
          </w:tbl>
          <w:p w:rsidR="00890EF0" w:rsidRPr="00792246" w:rsidRDefault="00890EF0" w:rsidP="00BE3C54">
            <w:pPr>
              <w:spacing w:line="240" w:lineRule="auto"/>
              <w:jc w:val="center"/>
              <w:rPr>
                <w:lang w:eastAsia="pt-BR"/>
              </w:rPr>
            </w:pPr>
          </w:p>
        </w:tc>
      </w:tr>
    </w:tbl>
    <w:p w:rsidR="00890EF0" w:rsidRPr="00890EF0" w:rsidRDefault="00890EF0" w:rsidP="00890EF0"/>
    <w:p w:rsidR="00890EF0" w:rsidRPr="00890EF0" w:rsidRDefault="00890EF0" w:rsidP="00890EF0"/>
    <w:p w:rsidR="00890EF0" w:rsidRPr="00890EF0" w:rsidRDefault="00890EF0" w:rsidP="00890EF0"/>
    <w:p w:rsidR="00890EF0" w:rsidRPr="00890EF0" w:rsidRDefault="00890EF0" w:rsidP="00890EF0"/>
    <w:p w:rsidR="00890EF0" w:rsidRPr="00890EF0" w:rsidRDefault="00890EF0" w:rsidP="00890EF0"/>
    <w:p w:rsidR="00890EF0" w:rsidRPr="00890EF0" w:rsidRDefault="00890EF0" w:rsidP="00890EF0"/>
    <w:p w:rsidR="00890EF0" w:rsidRPr="00890EF0" w:rsidRDefault="00890EF0" w:rsidP="00890EF0"/>
    <w:p w:rsidR="00890EF0" w:rsidRPr="00890EF0" w:rsidRDefault="00890EF0" w:rsidP="00890EF0"/>
    <w:p w:rsidR="00890EF0" w:rsidRPr="00890EF0" w:rsidRDefault="00890EF0" w:rsidP="00890EF0"/>
    <w:p w:rsidR="00890EF0" w:rsidRPr="00890EF0" w:rsidRDefault="00890EF0" w:rsidP="00890EF0"/>
    <w:p w:rsidR="0086568C" w:rsidRDefault="0086568C" w:rsidP="00890EF0">
      <w:pPr>
        <w:jc w:val="center"/>
        <w:rPr>
          <w:rFonts w:ascii="Arial Black" w:hAnsi="Arial Black"/>
          <w:sz w:val="24"/>
          <w:szCs w:val="40"/>
        </w:rPr>
      </w:pPr>
    </w:p>
    <w:p w:rsidR="0086568C" w:rsidRDefault="0086568C" w:rsidP="00890EF0">
      <w:pPr>
        <w:jc w:val="center"/>
        <w:rPr>
          <w:rFonts w:ascii="Arial Black" w:hAnsi="Arial Black"/>
          <w:sz w:val="24"/>
          <w:szCs w:val="40"/>
        </w:rPr>
      </w:pPr>
    </w:p>
    <w:p w:rsidR="0086568C" w:rsidRDefault="0086568C" w:rsidP="00890EF0">
      <w:pPr>
        <w:jc w:val="center"/>
        <w:rPr>
          <w:rFonts w:ascii="Arial Black" w:hAnsi="Arial Black"/>
          <w:sz w:val="24"/>
          <w:szCs w:val="40"/>
        </w:rPr>
      </w:pPr>
    </w:p>
    <w:p w:rsidR="0086568C" w:rsidRDefault="0086568C" w:rsidP="00890EF0">
      <w:pPr>
        <w:jc w:val="center"/>
        <w:rPr>
          <w:rFonts w:ascii="Arial Black" w:hAnsi="Arial Black"/>
          <w:sz w:val="24"/>
          <w:szCs w:val="40"/>
        </w:rPr>
      </w:pPr>
    </w:p>
    <w:p w:rsidR="0086568C" w:rsidRDefault="0086568C" w:rsidP="00890EF0">
      <w:pPr>
        <w:jc w:val="center"/>
        <w:rPr>
          <w:rFonts w:ascii="Arial Black" w:hAnsi="Arial Black"/>
          <w:sz w:val="24"/>
          <w:szCs w:val="40"/>
        </w:rPr>
      </w:pPr>
    </w:p>
    <w:p w:rsidR="0086568C" w:rsidRDefault="0086568C" w:rsidP="00890EF0">
      <w:pPr>
        <w:jc w:val="center"/>
        <w:rPr>
          <w:rFonts w:ascii="Arial Black" w:hAnsi="Arial Black"/>
          <w:sz w:val="24"/>
          <w:szCs w:val="40"/>
        </w:rPr>
      </w:pPr>
    </w:p>
    <w:p w:rsidR="0086568C" w:rsidRDefault="0086568C" w:rsidP="00890EF0">
      <w:pPr>
        <w:jc w:val="center"/>
        <w:rPr>
          <w:rFonts w:ascii="Arial Black" w:hAnsi="Arial Black"/>
          <w:sz w:val="24"/>
          <w:szCs w:val="40"/>
        </w:rPr>
      </w:pPr>
    </w:p>
    <w:p w:rsidR="0086568C" w:rsidRDefault="0086568C" w:rsidP="00890EF0">
      <w:pPr>
        <w:jc w:val="center"/>
        <w:rPr>
          <w:rFonts w:ascii="Arial Black" w:hAnsi="Arial Black"/>
          <w:sz w:val="24"/>
          <w:szCs w:val="40"/>
        </w:rPr>
      </w:pPr>
    </w:p>
    <w:p w:rsidR="0086568C" w:rsidRDefault="0086568C" w:rsidP="00890EF0">
      <w:pPr>
        <w:jc w:val="center"/>
        <w:rPr>
          <w:rFonts w:ascii="Arial Black" w:hAnsi="Arial Black"/>
          <w:sz w:val="24"/>
          <w:szCs w:val="40"/>
        </w:rPr>
      </w:pPr>
    </w:p>
    <w:p w:rsidR="0086568C" w:rsidRDefault="0086568C" w:rsidP="00890EF0">
      <w:pPr>
        <w:jc w:val="center"/>
        <w:rPr>
          <w:rFonts w:ascii="Arial Black" w:hAnsi="Arial Black"/>
          <w:sz w:val="24"/>
          <w:szCs w:val="40"/>
        </w:rPr>
      </w:pPr>
    </w:p>
    <w:p w:rsidR="0086568C" w:rsidRDefault="0086568C" w:rsidP="00890EF0">
      <w:pPr>
        <w:jc w:val="center"/>
        <w:rPr>
          <w:rFonts w:ascii="Arial Black" w:hAnsi="Arial Black"/>
          <w:sz w:val="24"/>
          <w:szCs w:val="40"/>
        </w:rPr>
      </w:pPr>
    </w:p>
    <w:p w:rsidR="00890EF0" w:rsidRDefault="00890EF0" w:rsidP="00890EF0">
      <w:pPr>
        <w:jc w:val="center"/>
        <w:rPr>
          <w:rFonts w:ascii="Arial Black" w:hAnsi="Arial Black"/>
          <w:sz w:val="24"/>
          <w:szCs w:val="40"/>
        </w:rPr>
      </w:pPr>
      <w:r w:rsidRPr="00BC7905">
        <w:rPr>
          <w:rFonts w:ascii="Arial Black" w:hAnsi="Arial Black"/>
          <w:sz w:val="24"/>
          <w:szCs w:val="40"/>
        </w:rPr>
        <w:lastRenderedPageBreak/>
        <w:t>SEGUNDA SPRINT</w:t>
      </w:r>
    </w:p>
    <w:p w:rsidR="00890EF0" w:rsidRPr="00BC7905" w:rsidRDefault="00890EF0" w:rsidP="00890EF0">
      <w:pPr>
        <w:jc w:val="center"/>
        <w:rPr>
          <w:rFonts w:ascii="Arial Black" w:hAnsi="Arial Black"/>
          <w:sz w:val="24"/>
          <w:szCs w:val="40"/>
        </w:rPr>
      </w:pPr>
    </w:p>
    <w:tbl>
      <w:tblPr>
        <w:tblW w:w="5000" w:type="pct"/>
        <w:tblCellSpacing w:w="0" w:type="dxa"/>
        <w:tblInd w:w="-127" w:type="dxa"/>
        <w:tblCellMar>
          <w:left w:w="0" w:type="dxa"/>
          <w:right w:w="0" w:type="dxa"/>
        </w:tblCellMar>
        <w:tblLook w:val="04A0"/>
      </w:tblPr>
      <w:tblGrid>
        <w:gridCol w:w="5812"/>
        <w:gridCol w:w="3578"/>
      </w:tblGrid>
      <w:tr w:rsidR="00890EF0" w:rsidRPr="00792246" w:rsidTr="00890EF0">
        <w:trPr>
          <w:tblCellSpacing w:w="0" w:type="dxa"/>
        </w:trPr>
        <w:tc>
          <w:tcPr>
            <w:tcW w:w="309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vAlign w:val="center"/>
            <w:hideMark/>
          </w:tcPr>
          <w:p w:rsidR="00890EF0" w:rsidRPr="00792246" w:rsidRDefault="00890EF0" w:rsidP="00BE3C54">
            <w:pPr>
              <w:spacing w:after="136" w:line="240" w:lineRule="auto"/>
              <w:ind w:right="269"/>
              <w:jc w:val="right"/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</w:pPr>
            <w:r w:rsidRPr="00792246"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  <w:t>ACRESCENTAR CSS</w:t>
            </w:r>
          </w:p>
          <w:p w:rsidR="00890EF0" w:rsidRPr="00792246" w:rsidRDefault="00890EF0" w:rsidP="00890EF0">
            <w:pPr>
              <w:spacing w:after="136" w:line="240" w:lineRule="auto"/>
              <w:ind w:right="269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28" name="Imagem 148" descr="http://www.scrumme.com.br/Images/1321295430_page_white_edit.png">
                    <a:hlinkClick xmlns:a="http://schemas.openxmlformats.org/drawingml/2006/main" r:id="rId37" tooltip="&quot;Edit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www.scrumme.com.br/Images/1321295430_page_white_edit.png">
                            <a:hlinkClick r:id="rId37" tooltip="&quot;Edit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29" name="Imagem 149" descr="http://www.scrumme.com.br/Images/1321295438_cross.png">
                    <a:hlinkClick xmlns:a="http://schemas.openxmlformats.org/drawingml/2006/main" r:id="rId38" tooltip="&quot;Delete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www.scrumme.com.br/Images/1321295438_cross.png">
                            <a:hlinkClick r:id="rId38" tooltip="&quot;Delete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30" name="Imagem 150" descr="http://www.scrumme.com.br/Images/icon_16.png">
                    <a:hlinkClick xmlns:a="http://schemas.openxmlformats.org/drawingml/2006/main" r:id="rId39" tooltip="&quot;Add new tas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www.scrumme.com.br/Images/icon_16.png">
                            <a:hlinkClick r:id="rId39" tooltip="&quot;Add new tas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vAlign w:val="center"/>
            <w:hideMark/>
          </w:tcPr>
          <w:p w:rsidR="00890EF0" w:rsidRPr="00792246" w:rsidRDefault="00890EF0" w:rsidP="00890EF0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</w:p>
          <w:p w:rsidR="00890EF0" w:rsidRPr="00792246" w:rsidRDefault="00890EF0" w:rsidP="00890EF0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proofErr w:type="gramStart"/>
            <w:r w:rsidRPr="00792246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>Implementar</w:t>
            </w:r>
            <w:proofErr w:type="gramEnd"/>
            <w:r w:rsidRPr="00792246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 xml:space="preserve"> o Style a interface</w:t>
            </w:r>
          </w:p>
          <w:p w:rsidR="00890EF0" w:rsidRPr="00792246" w:rsidRDefault="00890EF0" w:rsidP="00890EF0">
            <w:pPr>
              <w:shd w:val="clear" w:color="auto" w:fill="DDDDDD"/>
              <w:spacing w:after="136"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792246">
              <w:rPr>
                <w:rFonts w:ascii="Tahoma" w:hAnsi="Tahoma" w:cs="Tahoma"/>
                <w:color w:val="222222"/>
                <w:sz w:val="14"/>
                <w:szCs w:val="14"/>
                <w:lang w:eastAsia="pt-BR"/>
              </w:rPr>
              <w:t>klebson</w:t>
            </w:r>
            <w:proofErr w:type="spellEnd"/>
            <w:proofErr w:type="gramEnd"/>
          </w:p>
        </w:tc>
      </w:tr>
      <w:tr w:rsidR="00890EF0" w:rsidRPr="00792246" w:rsidTr="00890EF0">
        <w:trPr>
          <w:tblCellSpacing w:w="0" w:type="dxa"/>
        </w:trPr>
        <w:tc>
          <w:tcPr>
            <w:tcW w:w="309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shd w:val="clear" w:color="auto" w:fill="F5F5F5"/>
            <w:vAlign w:val="center"/>
            <w:hideMark/>
          </w:tcPr>
          <w:p w:rsidR="00890EF0" w:rsidRPr="00792246" w:rsidRDefault="00890EF0" w:rsidP="00BE3C54">
            <w:pPr>
              <w:spacing w:after="136" w:line="240" w:lineRule="auto"/>
              <w:ind w:right="269"/>
              <w:jc w:val="right"/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</w:pPr>
            <w:r w:rsidRPr="00792246"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  <w:t>ATUALIZAR CSS</w:t>
            </w:r>
          </w:p>
          <w:p w:rsidR="00890EF0" w:rsidRPr="00792246" w:rsidRDefault="00890EF0" w:rsidP="00890EF0">
            <w:pPr>
              <w:spacing w:after="136" w:line="240" w:lineRule="auto"/>
              <w:ind w:right="269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31" name="Imagem 151" descr="http://www.scrumme.com.br/Images/1321295430_page_white_edit.png">
                    <a:hlinkClick xmlns:a="http://schemas.openxmlformats.org/drawingml/2006/main" r:id="rId40" tooltip="&quot;Edit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www.scrumme.com.br/Images/1321295430_page_white_edit.png">
                            <a:hlinkClick r:id="rId40" tooltip="&quot;Edit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32" name="Imagem 152" descr="http://www.scrumme.com.br/Images/1321295438_cross.png">
                    <a:hlinkClick xmlns:a="http://schemas.openxmlformats.org/drawingml/2006/main" r:id="rId41" tooltip="&quot;Delete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www.scrumme.com.br/Images/1321295438_cross.png">
                            <a:hlinkClick r:id="rId41" tooltip="&quot;Delete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33" name="Imagem 153" descr="http://www.scrumme.com.br/Images/icon_16.png">
                    <a:hlinkClick xmlns:a="http://schemas.openxmlformats.org/drawingml/2006/main" r:id="rId42" tooltip="&quot;Add new tas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www.scrumme.com.br/Images/icon_16.png">
                            <a:hlinkClick r:id="rId42" tooltip="&quot;Add new tas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shd w:val="clear" w:color="auto" w:fill="F5F5F5"/>
            <w:vAlign w:val="center"/>
            <w:hideMark/>
          </w:tcPr>
          <w:p w:rsidR="00890EF0" w:rsidRPr="00792246" w:rsidRDefault="00890EF0" w:rsidP="00890EF0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</w:p>
          <w:p w:rsidR="00890EF0" w:rsidRPr="00792246" w:rsidRDefault="00890EF0" w:rsidP="00890EF0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 w:rsidRPr="00792246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 xml:space="preserve">Continuar </w:t>
            </w:r>
            <w:proofErr w:type="gramStart"/>
            <w:r w:rsidRPr="00792246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>Implementação</w:t>
            </w:r>
            <w:proofErr w:type="gramEnd"/>
          </w:p>
          <w:p w:rsidR="00890EF0" w:rsidRPr="00792246" w:rsidRDefault="00890EF0" w:rsidP="00890EF0">
            <w:pPr>
              <w:shd w:val="clear" w:color="auto" w:fill="DDDDDD"/>
              <w:spacing w:after="136"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proofErr w:type="spellStart"/>
            <w:r w:rsidRPr="00792246">
              <w:rPr>
                <w:rFonts w:ascii="Tahoma" w:hAnsi="Tahoma" w:cs="Tahoma"/>
                <w:color w:val="222222"/>
                <w:sz w:val="14"/>
                <w:szCs w:val="14"/>
                <w:lang w:eastAsia="pt-BR"/>
              </w:rPr>
              <w:t>Tássio</w:t>
            </w:r>
            <w:proofErr w:type="spellEnd"/>
          </w:p>
        </w:tc>
      </w:tr>
      <w:tr w:rsidR="00890EF0" w:rsidRPr="00792246" w:rsidTr="00890EF0">
        <w:trPr>
          <w:tblCellSpacing w:w="0" w:type="dxa"/>
        </w:trPr>
        <w:tc>
          <w:tcPr>
            <w:tcW w:w="309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vAlign w:val="center"/>
            <w:hideMark/>
          </w:tcPr>
          <w:p w:rsidR="00890EF0" w:rsidRPr="00792246" w:rsidRDefault="00890EF0" w:rsidP="00BE3C54">
            <w:pPr>
              <w:spacing w:after="136" w:line="240" w:lineRule="auto"/>
              <w:ind w:right="269"/>
              <w:jc w:val="right"/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</w:pPr>
            <w:r w:rsidRPr="00792246"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  <w:t>CRIAÇÃO DE TELA</w:t>
            </w:r>
          </w:p>
          <w:p w:rsidR="00890EF0" w:rsidRPr="00792246" w:rsidRDefault="00890EF0" w:rsidP="00890EF0">
            <w:pPr>
              <w:spacing w:after="136" w:line="240" w:lineRule="auto"/>
              <w:ind w:right="269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34" name="Imagem 154" descr="http://www.scrumme.com.br/Images/1321295430_page_white_edit.png">
                    <a:hlinkClick xmlns:a="http://schemas.openxmlformats.org/drawingml/2006/main" r:id="rId43" tooltip="&quot;Edit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www.scrumme.com.br/Images/1321295430_page_white_edit.png">
                            <a:hlinkClick r:id="rId43" tooltip="&quot;Edit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35" name="Imagem 155" descr="http://www.scrumme.com.br/Images/1321295438_cross.png">
                    <a:hlinkClick xmlns:a="http://schemas.openxmlformats.org/drawingml/2006/main" r:id="rId44" tooltip="&quot;Delete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www.scrumme.com.br/Images/1321295438_cross.png">
                            <a:hlinkClick r:id="rId44" tooltip="&quot;Delete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36" name="Imagem 156" descr="http://www.scrumme.com.br/Images/icon_16.png">
                    <a:hlinkClick xmlns:a="http://schemas.openxmlformats.org/drawingml/2006/main" r:id="rId45" tooltip="&quot;Add new tas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www.scrumme.com.br/Images/icon_16.png">
                            <a:hlinkClick r:id="rId45" tooltip="&quot;Add new tas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vAlign w:val="center"/>
            <w:hideMark/>
          </w:tcPr>
          <w:p w:rsidR="00890EF0" w:rsidRPr="00792246" w:rsidRDefault="00890EF0" w:rsidP="00890EF0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</w:p>
          <w:p w:rsidR="00890EF0" w:rsidRPr="00792246" w:rsidRDefault="00890EF0" w:rsidP="00890EF0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 w:rsidRPr="00792246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>Elaborar a Interface v1</w:t>
            </w:r>
          </w:p>
          <w:p w:rsidR="00890EF0" w:rsidRPr="00792246" w:rsidRDefault="00890EF0" w:rsidP="00890EF0">
            <w:pPr>
              <w:shd w:val="clear" w:color="auto" w:fill="DDDDDD"/>
              <w:spacing w:after="136"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proofErr w:type="spellStart"/>
            <w:r w:rsidRPr="00792246">
              <w:rPr>
                <w:rFonts w:ascii="Tahoma" w:hAnsi="Tahoma" w:cs="Tahoma"/>
                <w:color w:val="222222"/>
                <w:sz w:val="14"/>
                <w:szCs w:val="14"/>
                <w:lang w:eastAsia="pt-BR"/>
              </w:rPr>
              <w:t>German</w:t>
            </w:r>
            <w:proofErr w:type="spellEnd"/>
          </w:p>
        </w:tc>
      </w:tr>
      <w:tr w:rsidR="00890EF0" w:rsidRPr="00792246" w:rsidTr="00890EF0">
        <w:trPr>
          <w:tblCellSpacing w:w="0" w:type="dxa"/>
        </w:trPr>
        <w:tc>
          <w:tcPr>
            <w:tcW w:w="309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shd w:val="clear" w:color="auto" w:fill="F5F5F5"/>
            <w:vAlign w:val="center"/>
            <w:hideMark/>
          </w:tcPr>
          <w:p w:rsidR="00890EF0" w:rsidRPr="00792246" w:rsidRDefault="00890EF0" w:rsidP="00BE3C54">
            <w:pPr>
              <w:spacing w:after="136" w:line="240" w:lineRule="auto"/>
              <w:ind w:right="269"/>
              <w:jc w:val="right"/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</w:pPr>
            <w:proofErr w:type="gramStart"/>
            <w:r w:rsidRPr="00792246"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  <w:t>CRIAÇÃO DE TELA HISTÓRICO</w:t>
            </w:r>
            <w:proofErr w:type="gramEnd"/>
          </w:p>
          <w:p w:rsidR="00890EF0" w:rsidRPr="00792246" w:rsidRDefault="00890EF0" w:rsidP="00890EF0">
            <w:pPr>
              <w:spacing w:after="136" w:line="240" w:lineRule="auto"/>
              <w:ind w:right="269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37" name="Imagem 157" descr="http://www.scrumme.com.br/Images/1321295430_page_white_edit.png">
                    <a:hlinkClick xmlns:a="http://schemas.openxmlformats.org/drawingml/2006/main" r:id="rId46" tooltip="&quot;Edit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www.scrumme.com.br/Images/1321295430_page_white_edit.png">
                            <a:hlinkClick r:id="rId46" tooltip="&quot;Edit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38" name="Imagem 158" descr="http://www.scrumme.com.br/Images/1321295438_cross.png">
                    <a:hlinkClick xmlns:a="http://schemas.openxmlformats.org/drawingml/2006/main" r:id="rId47" tooltip="&quot;Delete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www.scrumme.com.br/Images/1321295438_cross.png">
                            <a:hlinkClick r:id="rId47" tooltip="&quot;Delete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39" name="Imagem 159" descr="http://www.scrumme.com.br/Images/icon_16.png">
                    <a:hlinkClick xmlns:a="http://schemas.openxmlformats.org/drawingml/2006/main" r:id="rId48" tooltip="&quot;Add new tas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www.scrumme.com.br/Images/icon_16.png">
                            <a:hlinkClick r:id="rId48" tooltip="&quot;Add new tas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shd w:val="clear" w:color="auto" w:fill="F5F5F5"/>
            <w:vAlign w:val="center"/>
            <w:hideMark/>
          </w:tcPr>
          <w:p w:rsidR="00890EF0" w:rsidRPr="00792246" w:rsidRDefault="00890EF0" w:rsidP="00890EF0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</w:p>
          <w:p w:rsidR="00890EF0" w:rsidRPr="00792246" w:rsidRDefault="00890EF0" w:rsidP="00890EF0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 w:rsidRPr="00792246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>Atualizando Calculadora</w:t>
            </w:r>
          </w:p>
          <w:p w:rsidR="00890EF0" w:rsidRPr="00792246" w:rsidRDefault="00890EF0" w:rsidP="00890EF0">
            <w:pPr>
              <w:shd w:val="clear" w:color="auto" w:fill="DDDDDD"/>
              <w:spacing w:after="136"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proofErr w:type="spellStart"/>
            <w:r w:rsidRPr="00792246">
              <w:rPr>
                <w:rFonts w:ascii="Tahoma" w:hAnsi="Tahoma" w:cs="Tahoma"/>
                <w:color w:val="222222"/>
                <w:sz w:val="14"/>
                <w:szCs w:val="14"/>
                <w:lang w:eastAsia="pt-BR"/>
              </w:rPr>
              <w:t>German</w:t>
            </w:r>
            <w:proofErr w:type="spellEnd"/>
          </w:p>
        </w:tc>
      </w:tr>
      <w:tr w:rsidR="00890EF0" w:rsidRPr="00792246" w:rsidTr="00890EF0">
        <w:trPr>
          <w:tblCellSpacing w:w="0" w:type="dxa"/>
        </w:trPr>
        <w:tc>
          <w:tcPr>
            <w:tcW w:w="309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vAlign w:val="center"/>
            <w:hideMark/>
          </w:tcPr>
          <w:p w:rsidR="00890EF0" w:rsidRPr="00792246" w:rsidRDefault="00890EF0" w:rsidP="00BE3C54">
            <w:pPr>
              <w:spacing w:after="136" w:line="240" w:lineRule="auto"/>
              <w:ind w:right="269"/>
              <w:jc w:val="right"/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</w:pPr>
            <w:proofErr w:type="gramStart"/>
            <w:r w:rsidRPr="00792246"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  <w:t>IMPLEMENTAR</w:t>
            </w:r>
            <w:proofErr w:type="gramEnd"/>
            <w:r w:rsidRPr="00792246"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  <w:t xml:space="preserve"> OPERAÇÕES MATEMÁTICA</w:t>
            </w:r>
          </w:p>
          <w:p w:rsidR="00890EF0" w:rsidRPr="00792246" w:rsidRDefault="00890EF0" w:rsidP="00890EF0">
            <w:pPr>
              <w:spacing w:after="136" w:line="240" w:lineRule="auto"/>
              <w:ind w:right="269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40" name="Imagem 160" descr="http://www.scrumme.com.br/Images/1321295430_page_white_edit.png">
                    <a:hlinkClick xmlns:a="http://schemas.openxmlformats.org/drawingml/2006/main" r:id="rId49" tooltip="&quot;Edit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www.scrumme.com.br/Images/1321295430_page_white_edit.png">
                            <a:hlinkClick r:id="rId49" tooltip="&quot;Edit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41" name="Imagem 161" descr="http://www.scrumme.com.br/Images/1321295438_cross.png">
                    <a:hlinkClick xmlns:a="http://schemas.openxmlformats.org/drawingml/2006/main" r:id="rId50" tooltip="&quot;Delete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www.scrumme.com.br/Images/1321295438_cross.png">
                            <a:hlinkClick r:id="rId50" tooltip="&quot;Delete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42" name="Imagem 162" descr="http://www.scrumme.com.br/Images/icon_16.png">
                    <a:hlinkClick xmlns:a="http://schemas.openxmlformats.org/drawingml/2006/main" r:id="rId51" tooltip="&quot;Add new tas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www.scrumme.com.br/Images/icon_16.png">
                            <a:hlinkClick r:id="rId51" tooltip="&quot;Add new tas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vAlign w:val="center"/>
            <w:hideMark/>
          </w:tcPr>
          <w:p w:rsidR="00890EF0" w:rsidRPr="00792246" w:rsidRDefault="00890EF0" w:rsidP="00890EF0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</w:p>
          <w:p w:rsidR="00890EF0" w:rsidRPr="00792246" w:rsidRDefault="00890EF0" w:rsidP="00890EF0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 w:rsidRPr="00792246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>Acrescentar Operações</w:t>
            </w:r>
          </w:p>
          <w:p w:rsidR="00890EF0" w:rsidRPr="00792246" w:rsidRDefault="00890EF0" w:rsidP="00890EF0">
            <w:pPr>
              <w:shd w:val="clear" w:color="auto" w:fill="DDDDDD"/>
              <w:spacing w:after="136"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proofErr w:type="spellStart"/>
            <w:r w:rsidRPr="00792246">
              <w:rPr>
                <w:rFonts w:ascii="Tahoma" w:hAnsi="Tahoma" w:cs="Tahoma"/>
                <w:color w:val="222222"/>
                <w:sz w:val="14"/>
                <w:szCs w:val="14"/>
                <w:lang w:eastAsia="pt-BR"/>
              </w:rPr>
              <w:t>German</w:t>
            </w:r>
            <w:proofErr w:type="spellEnd"/>
          </w:p>
        </w:tc>
      </w:tr>
      <w:tr w:rsidR="00890EF0" w:rsidRPr="00792246" w:rsidTr="00890EF0">
        <w:trPr>
          <w:tblCellSpacing w:w="0" w:type="dxa"/>
        </w:trPr>
        <w:tc>
          <w:tcPr>
            <w:tcW w:w="309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shd w:val="clear" w:color="auto" w:fill="F5F5F5"/>
            <w:vAlign w:val="center"/>
            <w:hideMark/>
          </w:tcPr>
          <w:p w:rsidR="00890EF0" w:rsidRPr="00792246" w:rsidRDefault="00890EF0" w:rsidP="00BE3C54">
            <w:pPr>
              <w:spacing w:after="136" w:line="240" w:lineRule="auto"/>
              <w:ind w:right="269"/>
              <w:jc w:val="right"/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</w:pPr>
            <w:proofErr w:type="gramStart"/>
            <w:r w:rsidRPr="00792246"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  <w:t>IMPLEMENTAR</w:t>
            </w:r>
            <w:proofErr w:type="gramEnd"/>
            <w:r w:rsidRPr="00792246"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  <w:t xml:space="preserve"> OPERAÇÕES PARA HISTÓRICO</w:t>
            </w:r>
          </w:p>
          <w:p w:rsidR="00890EF0" w:rsidRPr="00792246" w:rsidRDefault="00890EF0" w:rsidP="00890EF0">
            <w:pPr>
              <w:spacing w:after="136" w:line="240" w:lineRule="auto"/>
              <w:ind w:right="269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43" name="Imagem 163" descr="http://www.scrumme.com.br/Images/1321295430_page_white_edit.png">
                    <a:hlinkClick xmlns:a="http://schemas.openxmlformats.org/drawingml/2006/main" r:id="rId52" tooltip="&quot;Edit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www.scrumme.com.br/Images/1321295430_page_white_edit.png">
                            <a:hlinkClick r:id="rId52" tooltip="&quot;Edit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44" name="Imagem 164" descr="http://www.scrumme.com.br/Images/1321295438_cross.png">
                    <a:hlinkClick xmlns:a="http://schemas.openxmlformats.org/drawingml/2006/main" r:id="rId53" tooltip="&quot;Delete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www.scrumme.com.br/Images/1321295438_cross.png">
                            <a:hlinkClick r:id="rId53" tooltip="&quot;Delete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45" name="Imagem 165" descr="http://www.scrumme.com.br/Images/icon_16.png">
                    <a:hlinkClick xmlns:a="http://schemas.openxmlformats.org/drawingml/2006/main" r:id="rId54" tooltip="&quot;Add new tas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www.scrumme.com.br/Images/icon_16.png">
                            <a:hlinkClick r:id="rId54" tooltip="&quot;Add new tas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shd w:val="clear" w:color="auto" w:fill="F5F5F5"/>
            <w:vAlign w:val="center"/>
            <w:hideMark/>
          </w:tcPr>
          <w:p w:rsidR="00890EF0" w:rsidRPr="00792246" w:rsidRDefault="00890EF0" w:rsidP="00890EF0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</w:p>
          <w:p w:rsidR="00890EF0" w:rsidRPr="00792246" w:rsidRDefault="00890EF0" w:rsidP="00890EF0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proofErr w:type="gramStart"/>
            <w:r w:rsidRPr="00792246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>Implementando</w:t>
            </w:r>
            <w:proofErr w:type="gramEnd"/>
            <w:r w:rsidRPr="00792246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 xml:space="preserve"> Operações para Histórico</w:t>
            </w:r>
          </w:p>
          <w:p w:rsidR="00890EF0" w:rsidRPr="00792246" w:rsidRDefault="00890EF0" w:rsidP="00890EF0">
            <w:pPr>
              <w:shd w:val="clear" w:color="auto" w:fill="DDDDDD"/>
              <w:spacing w:after="136"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proofErr w:type="spellStart"/>
            <w:r w:rsidRPr="00792246">
              <w:rPr>
                <w:rFonts w:ascii="Tahoma" w:hAnsi="Tahoma" w:cs="Tahoma"/>
                <w:color w:val="222222"/>
                <w:sz w:val="14"/>
                <w:szCs w:val="14"/>
                <w:lang w:eastAsia="pt-BR"/>
              </w:rPr>
              <w:t>German</w:t>
            </w:r>
            <w:proofErr w:type="spellEnd"/>
          </w:p>
        </w:tc>
      </w:tr>
      <w:tr w:rsidR="00890EF0" w:rsidRPr="00792246" w:rsidTr="00890EF0">
        <w:trPr>
          <w:tblCellSpacing w:w="0" w:type="dxa"/>
        </w:trPr>
        <w:tc>
          <w:tcPr>
            <w:tcW w:w="309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vAlign w:val="center"/>
            <w:hideMark/>
          </w:tcPr>
          <w:p w:rsidR="00890EF0" w:rsidRPr="00792246" w:rsidRDefault="00890EF0" w:rsidP="00BE3C54">
            <w:pPr>
              <w:spacing w:after="136" w:line="240" w:lineRule="auto"/>
              <w:ind w:right="269"/>
              <w:jc w:val="right"/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</w:pPr>
            <w:r w:rsidRPr="00792246"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  <w:t xml:space="preserve">TESTE </w:t>
            </w:r>
            <w:proofErr w:type="gramStart"/>
            <w:r w:rsidRPr="00792246"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  <w:t>CALCULADORA E HISTÓRICO</w:t>
            </w:r>
            <w:proofErr w:type="gramEnd"/>
          </w:p>
          <w:p w:rsidR="00890EF0" w:rsidRPr="00792246" w:rsidRDefault="00890EF0" w:rsidP="00890EF0">
            <w:pPr>
              <w:spacing w:after="136" w:line="240" w:lineRule="auto"/>
              <w:ind w:right="269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46" name="Imagem 166" descr="http://www.scrumme.com.br/Images/1321295430_page_white_edit.png">
                    <a:hlinkClick xmlns:a="http://schemas.openxmlformats.org/drawingml/2006/main" r:id="rId55" tooltip="&quot;Edit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www.scrumme.com.br/Images/1321295430_page_white_edit.png">
                            <a:hlinkClick r:id="rId55" tooltip="&quot;Edit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47" name="Imagem 167" descr="http://www.scrumme.com.br/Images/1321295438_cross.png">
                    <a:hlinkClick xmlns:a="http://schemas.openxmlformats.org/drawingml/2006/main" r:id="rId56" tooltip="&quot;Delete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www.scrumme.com.br/Images/1321295438_cross.png">
                            <a:hlinkClick r:id="rId56" tooltip="&quot;Delete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69" name="Imagem 168" descr="http://www.scrumme.com.br/Images/icon_16.png">
                    <a:hlinkClick xmlns:a="http://schemas.openxmlformats.org/drawingml/2006/main" r:id="rId57" tooltip="&quot;Add new tas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scrumme.com.br/Images/icon_16.png">
                            <a:hlinkClick r:id="rId57" tooltip="&quot;Add new tas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vAlign w:val="center"/>
            <w:hideMark/>
          </w:tcPr>
          <w:p w:rsidR="00890EF0" w:rsidRPr="00792246" w:rsidRDefault="00890EF0" w:rsidP="00890EF0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</w:p>
          <w:p w:rsidR="00890EF0" w:rsidRPr="00792246" w:rsidRDefault="00890EF0" w:rsidP="00890EF0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 w:rsidRPr="00792246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>Realizar Teste</w:t>
            </w:r>
          </w:p>
          <w:p w:rsidR="00890EF0" w:rsidRPr="00792246" w:rsidRDefault="00890EF0" w:rsidP="00890EF0">
            <w:pPr>
              <w:shd w:val="clear" w:color="auto" w:fill="DDDDDD"/>
              <w:spacing w:after="136"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 w:rsidRPr="00792246">
              <w:rPr>
                <w:rFonts w:ascii="Tahoma" w:hAnsi="Tahoma" w:cs="Tahoma"/>
                <w:color w:val="222222"/>
                <w:sz w:val="14"/>
                <w:szCs w:val="14"/>
                <w:lang w:eastAsia="pt-BR"/>
              </w:rPr>
              <w:t>Ronaldo</w:t>
            </w:r>
          </w:p>
        </w:tc>
      </w:tr>
    </w:tbl>
    <w:p w:rsidR="00890EF0" w:rsidRDefault="00890EF0" w:rsidP="00890EF0"/>
    <w:p w:rsidR="00890EF0" w:rsidRDefault="00890EF0" w:rsidP="00890EF0"/>
    <w:p w:rsidR="00890EF0" w:rsidRDefault="00890EF0" w:rsidP="00890EF0"/>
    <w:p w:rsidR="00890EF0" w:rsidRDefault="00890EF0" w:rsidP="00890EF0"/>
    <w:p w:rsidR="00890EF0" w:rsidRDefault="00890EF0" w:rsidP="00890EF0"/>
    <w:p w:rsidR="00890EF0" w:rsidRDefault="00890EF0" w:rsidP="00890EF0"/>
    <w:p w:rsidR="00890EF0" w:rsidRDefault="00890EF0" w:rsidP="00890EF0"/>
    <w:p w:rsidR="00890EF0" w:rsidRDefault="00890EF0" w:rsidP="00890EF0"/>
    <w:p w:rsidR="00890EF0" w:rsidRDefault="00890EF0" w:rsidP="00890EF0"/>
    <w:p w:rsidR="00890EF0" w:rsidRDefault="00890EF0" w:rsidP="00890EF0"/>
    <w:p w:rsidR="00890EF0" w:rsidRDefault="00890EF0" w:rsidP="00890EF0"/>
    <w:p w:rsidR="00890EF0" w:rsidRDefault="00890EF0" w:rsidP="00890EF0"/>
    <w:p w:rsidR="00890EF0" w:rsidRDefault="00890EF0" w:rsidP="00890EF0"/>
    <w:p w:rsidR="00890EF0" w:rsidRDefault="00890EF0" w:rsidP="00890EF0"/>
    <w:p w:rsidR="00890EF0" w:rsidRDefault="00890EF0" w:rsidP="00890EF0"/>
    <w:p w:rsidR="00890EF0" w:rsidRDefault="00890EF0" w:rsidP="00890EF0"/>
    <w:p w:rsidR="001E21B3" w:rsidRDefault="001E21B3" w:rsidP="00DA69EE">
      <w:pPr>
        <w:pStyle w:val="Corpodetexto"/>
      </w:pPr>
    </w:p>
    <w:p w:rsidR="00944484" w:rsidRDefault="00944484" w:rsidP="00DA69EE">
      <w:pPr>
        <w:pStyle w:val="Corpodetexto"/>
      </w:pPr>
    </w:p>
    <w:p w:rsidR="00944484" w:rsidRDefault="00944484" w:rsidP="00DA69EE">
      <w:pPr>
        <w:pStyle w:val="Corpodetexto"/>
      </w:pPr>
    </w:p>
    <w:p w:rsidR="00944484" w:rsidRDefault="00944484" w:rsidP="00DA69EE">
      <w:pPr>
        <w:pStyle w:val="Corpodetexto"/>
      </w:pPr>
    </w:p>
    <w:p w:rsidR="001E21B3" w:rsidRDefault="001E21B3" w:rsidP="00DA69EE">
      <w:pPr>
        <w:pStyle w:val="Corpodetexto"/>
      </w:pPr>
    </w:p>
    <w:p w:rsidR="001E21B3" w:rsidRDefault="001E21B3" w:rsidP="00DA69EE">
      <w:pPr>
        <w:pStyle w:val="Corpodetexto"/>
      </w:pPr>
    </w:p>
    <w:p w:rsidR="0086568C" w:rsidRDefault="0086568C" w:rsidP="00DA69EE">
      <w:pPr>
        <w:pStyle w:val="Corpodetexto"/>
      </w:pPr>
    </w:p>
    <w:p w:rsidR="001E21B3" w:rsidRDefault="001E21B3" w:rsidP="00DA69EE">
      <w:pPr>
        <w:pStyle w:val="Corpodetexto"/>
      </w:pPr>
    </w:p>
    <w:p w:rsidR="00944484" w:rsidRDefault="00944484" w:rsidP="00944484">
      <w:pPr>
        <w:jc w:val="center"/>
        <w:rPr>
          <w:rFonts w:ascii="Arial Black" w:hAnsi="Arial Black"/>
          <w:sz w:val="24"/>
          <w:szCs w:val="40"/>
        </w:rPr>
      </w:pPr>
      <w:r w:rsidRPr="00A15482">
        <w:rPr>
          <w:rFonts w:ascii="Arial Black" w:hAnsi="Arial Black"/>
          <w:sz w:val="24"/>
          <w:szCs w:val="40"/>
        </w:rPr>
        <w:lastRenderedPageBreak/>
        <w:t>TERCEIRA SPRINT</w:t>
      </w:r>
    </w:p>
    <w:p w:rsidR="00944484" w:rsidRPr="00A15482" w:rsidRDefault="00944484" w:rsidP="00944484">
      <w:pPr>
        <w:jc w:val="center"/>
        <w:rPr>
          <w:rFonts w:ascii="Arial Black" w:hAnsi="Arial Black"/>
          <w:sz w:val="24"/>
          <w:szCs w:val="40"/>
        </w:rPr>
      </w:pPr>
    </w:p>
    <w:tbl>
      <w:tblPr>
        <w:tblW w:w="5000" w:type="pct"/>
        <w:tblCellSpacing w:w="0" w:type="dxa"/>
        <w:tblInd w:w="-127" w:type="dxa"/>
        <w:tblCellMar>
          <w:left w:w="0" w:type="dxa"/>
          <w:right w:w="0" w:type="dxa"/>
        </w:tblCellMar>
        <w:tblLook w:val="04A0"/>
      </w:tblPr>
      <w:tblGrid>
        <w:gridCol w:w="5812"/>
        <w:gridCol w:w="3578"/>
      </w:tblGrid>
      <w:tr w:rsidR="00944484" w:rsidRPr="00F531C7" w:rsidTr="00944484">
        <w:trPr>
          <w:tblCellSpacing w:w="0" w:type="dxa"/>
        </w:trPr>
        <w:tc>
          <w:tcPr>
            <w:tcW w:w="309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vAlign w:val="center"/>
            <w:hideMark/>
          </w:tcPr>
          <w:p w:rsidR="00944484" w:rsidRPr="00F531C7" w:rsidRDefault="00944484" w:rsidP="00BE3C54">
            <w:pPr>
              <w:spacing w:after="136" w:line="240" w:lineRule="auto"/>
              <w:ind w:right="269"/>
              <w:jc w:val="right"/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</w:pPr>
            <w:proofErr w:type="gramStart"/>
            <w:r w:rsidRPr="00F531C7"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  <w:t>CONVERSOR DE ÂNGULO CALCULO</w:t>
            </w:r>
            <w:proofErr w:type="gramEnd"/>
          </w:p>
          <w:p w:rsidR="00944484" w:rsidRPr="00F531C7" w:rsidRDefault="00944484" w:rsidP="00944484">
            <w:pPr>
              <w:spacing w:after="136" w:line="240" w:lineRule="auto"/>
              <w:ind w:right="269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70" name="Imagem 190" descr="http://www.scrumme.com.br/Images/1321295430_page_white_edit.png">
                    <a:hlinkClick xmlns:a="http://schemas.openxmlformats.org/drawingml/2006/main" r:id="rId58" tooltip="&quot;Edit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www.scrumme.com.br/Images/1321295430_page_white_edit.png">
                            <a:hlinkClick r:id="rId58" tooltip="&quot;Edit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71" name="Imagem 191" descr="http://www.scrumme.com.br/Images/1321295438_cross.png">
                    <a:hlinkClick xmlns:a="http://schemas.openxmlformats.org/drawingml/2006/main" r:id="rId59" tooltip="&quot;Delete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www.scrumme.com.br/Images/1321295438_cross.png">
                            <a:hlinkClick r:id="rId59" tooltip="&quot;Delete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72" name="Imagem 192" descr="http://www.scrumme.com.br/Images/icon_16.png">
                    <a:hlinkClick xmlns:a="http://schemas.openxmlformats.org/drawingml/2006/main" r:id="rId60" tooltip="&quot;Add new tas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www.scrumme.com.br/Images/icon_16.png">
                            <a:hlinkClick r:id="rId60" tooltip="&quot;Add new tas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vAlign w:val="center"/>
            <w:hideMark/>
          </w:tcPr>
          <w:p w:rsidR="00944484" w:rsidRPr="00F531C7" w:rsidRDefault="00944484" w:rsidP="00BE3C54">
            <w:pPr>
              <w:shd w:val="clear" w:color="auto" w:fill="DDDDDD"/>
              <w:spacing w:line="240" w:lineRule="auto"/>
              <w:ind w:left="-157" w:firstLine="142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</w:p>
          <w:p w:rsidR="00944484" w:rsidRPr="00F531C7" w:rsidRDefault="00944484" w:rsidP="00BE3C54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proofErr w:type="gramStart"/>
            <w:r w:rsidRPr="00F531C7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>Implementar</w:t>
            </w:r>
            <w:proofErr w:type="gramEnd"/>
            <w:r w:rsidRPr="00F531C7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 xml:space="preserve"> o </w:t>
            </w:r>
            <w:proofErr w:type="spellStart"/>
            <w:r w:rsidRPr="00F531C7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>Javascript</w:t>
            </w:r>
            <w:proofErr w:type="spellEnd"/>
          </w:p>
          <w:p w:rsidR="00944484" w:rsidRPr="00F531C7" w:rsidRDefault="00944484" w:rsidP="00BE3C54">
            <w:pPr>
              <w:shd w:val="clear" w:color="auto" w:fill="DDDDDD"/>
              <w:spacing w:after="136"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 w:rsidRPr="00F531C7">
              <w:rPr>
                <w:rFonts w:ascii="Tahoma" w:hAnsi="Tahoma" w:cs="Tahoma"/>
                <w:color w:val="222222"/>
                <w:sz w:val="14"/>
                <w:szCs w:val="14"/>
                <w:lang w:eastAsia="pt-BR"/>
              </w:rPr>
              <w:t>Anderson</w:t>
            </w:r>
          </w:p>
        </w:tc>
      </w:tr>
      <w:tr w:rsidR="00944484" w:rsidRPr="00F531C7" w:rsidTr="00944484">
        <w:trPr>
          <w:tblCellSpacing w:w="0" w:type="dxa"/>
        </w:trPr>
        <w:tc>
          <w:tcPr>
            <w:tcW w:w="309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shd w:val="clear" w:color="auto" w:fill="F5F5F5"/>
            <w:vAlign w:val="center"/>
            <w:hideMark/>
          </w:tcPr>
          <w:p w:rsidR="00944484" w:rsidRPr="00F531C7" w:rsidRDefault="00944484" w:rsidP="00BE3C54">
            <w:pPr>
              <w:spacing w:after="136" w:line="240" w:lineRule="auto"/>
              <w:ind w:right="269"/>
              <w:jc w:val="right"/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</w:pPr>
            <w:r w:rsidRPr="00F531C7"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  <w:t>CONVERSOR DE ÂNGULO CSS</w:t>
            </w:r>
          </w:p>
          <w:p w:rsidR="00944484" w:rsidRPr="00F531C7" w:rsidRDefault="00944484" w:rsidP="00944484">
            <w:pPr>
              <w:spacing w:after="136" w:line="240" w:lineRule="auto"/>
              <w:ind w:right="269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73" name="Imagem 193" descr="http://www.scrumme.com.br/Images/1321295430_page_white_edit.png">
                    <a:hlinkClick xmlns:a="http://schemas.openxmlformats.org/drawingml/2006/main" r:id="rId61" tooltip="&quot;Edit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www.scrumme.com.br/Images/1321295430_page_white_edit.png">
                            <a:hlinkClick r:id="rId61" tooltip="&quot;Edit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74" name="Imagem 194" descr="http://www.scrumme.com.br/Images/1321295438_cross.png">
                    <a:hlinkClick xmlns:a="http://schemas.openxmlformats.org/drawingml/2006/main" r:id="rId62" tooltip="&quot;Delete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www.scrumme.com.br/Images/1321295438_cross.png">
                            <a:hlinkClick r:id="rId62" tooltip="&quot;Delete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75" name="Imagem 195" descr="http://www.scrumme.com.br/Images/icon_16.png">
                    <a:hlinkClick xmlns:a="http://schemas.openxmlformats.org/drawingml/2006/main" r:id="rId63" tooltip="&quot;Add new tas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www.scrumme.com.br/Images/icon_16.png">
                            <a:hlinkClick r:id="rId63" tooltip="&quot;Add new tas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shd w:val="clear" w:color="auto" w:fill="F5F5F5"/>
            <w:vAlign w:val="center"/>
            <w:hideMark/>
          </w:tcPr>
          <w:p w:rsidR="00944484" w:rsidRPr="00F531C7" w:rsidRDefault="00944484" w:rsidP="00BE3C54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</w:p>
          <w:p w:rsidR="00944484" w:rsidRPr="00F531C7" w:rsidRDefault="00944484" w:rsidP="00BE3C54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proofErr w:type="gramStart"/>
            <w:r w:rsidRPr="00F531C7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>Implementar</w:t>
            </w:r>
            <w:proofErr w:type="gramEnd"/>
            <w:r w:rsidRPr="00F531C7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 xml:space="preserve"> CSS</w:t>
            </w:r>
          </w:p>
          <w:p w:rsidR="00944484" w:rsidRPr="00F531C7" w:rsidRDefault="00944484" w:rsidP="00BE3C54">
            <w:pPr>
              <w:shd w:val="clear" w:color="auto" w:fill="DDDDDD"/>
              <w:spacing w:after="136"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 w:rsidRPr="00F531C7">
              <w:rPr>
                <w:rFonts w:ascii="Tahoma" w:hAnsi="Tahoma" w:cs="Tahoma"/>
                <w:color w:val="222222"/>
                <w:sz w:val="14"/>
                <w:szCs w:val="14"/>
                <w:lang w:eastAsia="pt-BR"/>
              </w:rPr>
              <w:t>Ronaldo</w:t>
            </w:r>
          </w:p>
        </w:tc>
      </w:tr>
      <w:tr w:rsidR="00944484" w:rsidRPr="00F531C7" w:rsidTr="00944484">
        <w:trPr>
          <w:tblCellSpacing w:w="0" w:type="dxa"/>
        </w:trPr>
        <w:tc>
          <w:tcPr>
            <w:tcW w:w="309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vAlign w:val="center"/>
            <w:hideMark/>
          </w:tcPr>
          <w:p w:rsidR="00944484" w:rsidRPr="00F531C7" w:rsidRDefault="00944484" w:rsidP="00BE3C54">
            <w:pPr>
              <w:spacing w:after="136" w:line="240" w:lineRule="auto"/>
              <w:ind w:right="269"/>
              <w:jc w:val="right"/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</w:pPr>
            <w:r w:rsidRPr="00F531C7"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  <w:t>CONVERSOR DE ÂNGULO INTERFACE</w:t>
            </w:r>
          </w:p>
          <w:p w:rsidR="00944484" w:rsidRPr="00F531C7" w:rsidRDefault="00944484" w:rsidP="00944484">
            <w:pPr>
              <w:spacing w:after="136" w:line="240" w:lineRule="auto"/>
              <w:ind w:right="269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76" name="Imagem 196" descr="http://www.scrumme.com.br/Images/1321295430_page_white_edit.png">
                    <a:hlinkClick xmlns:a="http://schemas.openxmlformats.org/drawingml/2006/main" r:id="rId64" tooltip="&quot;Edit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www.scrumme.com.br/Images/1321295430_page_white_edit.png">
                            <a:hlinkClick r:id="rId64" tooltip="&quot;Edit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77" name="Imagem 197" descr="http://www.scrumme.com.br/Images/1321295438_cross.png">
                    <a:hlinkClick xmlns:a="http://schemas.openxmlformats.org/drawingml/2006/main" r:id="rId65" tooltip="&quot;Delete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www.scrumme.com.br/Images/1321295438_cross.png">
                            <a:hlinkClick r:id="rId65" tooltip="&quot;Delete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78" name="Imagem 198" descr="http://www.scrumme.com.br/Images/icon_16.png">
                    <a:hlinkClick xmlns:a="http://schemas.openxmlformats.org/drawingml/2006/main" r:id="rId66" tooltip="&quot;Add new tas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://www.scrumme.com.br/Images/icon_16.png">
                            <a:hlinkClick r:id="rId66" tooltip="&quot;Add new tas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vAlign w:val="center"/>
            <w:hideMark/>
          </w:tcPr>
          <w:p w:rsidR="00944484" w:rsidRPr="00F531C7" w:rsidRDefault="00944484" w:rsidP="00BE3C54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</w:p>
          <w:p w:rsidR="00944484" w:rsidRPr="00F531C7" w:rsidRDefault="00944484" w:rsidP="00BE3C54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proofErr w:type="gramStart"/>
            <w:r w:rsidRPr="00F531C7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>Implementar</w:t>
            </w:r>
            <w:proofErr w:type="gramEnd"/>
            <w:r w:rsidRPr="00F531C7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 xml:space="preserve"> Interface</w:t>
            </w:r>
          </w:p>
          <w:p w:rsidR="00944484" w:rsidRPr="00F531C7" w:rsidRDefault="00944484" w:rsidP="00BE3C54">
            <w:pPr>
              <w:shd w:val="clear" w:color="auto" w:fill="DDDDDD"/>
              <w:spacing w:after="136"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531C7">
              <w:rPr>
                <w:rFonts w:ascii="Tahoma" w:hAnsi="Tahoma" w:cs="Tahoma"/>
                <w:color w:val="222222"/>
                <w:sz w:val="14"/>
                <w:szCs w:val="14"/>
                <w:lang w:eastAsia="pt-BR"/>
              </w:rPr>
              <w:t>klebson</w:t>
            </w:r>
            <w:proofErr w:type="spellEnd"/>
            <w:proofErr w:type="gramEnd"/>
          </w:p>
        </w:tc>
      </w:tr>
      <w:tr w:rsidR="00944484" w:rsidRPr="00F531C7" w:rsidTr="00944484">
        <w:trPr>
          <w:tblCellSpacing w:w="0" w:type="dxa"/>
        </w:trPr>
        <w:tc>
          <w:tcPr>
            <w:tcW w:w="309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shd w:val="clear" w:color="auto" w:fill="F5F5F5"/>
            <w:vAlign w:val="center"/>
            <w:hideMark/>
          </w:tcPr>
          <w:p w:rsidR="00944484" w:rsidRPr="00F531C7" w:rsidRDefault="00944484" w:rsidP="00BE3C54">
            <w:pPr>
              <w:spacing w:after="136" w:line="240" w:lineRule="auto"/>
              <w:ind w:right="269"/>
              <w:jc w:val="right"/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</w:pPr>
            <w:r w:rsidRPr="00F531C7"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  <w:t>DEFEITO NO CONVERSOR DE TEMPERATURA</w:t>
            </w:r>
          </w:p>
          <w:p w:rsidR="00944484" w:rsidRPr="00F531C7" w:rsidRDefault="00944484" w:rsidP="00944484">
            <w:pPr>
              <w:spacing w:after="136" w:line="240" w:lineRule="auto"/>
              <w:ind w:right="269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79" name="Imagem 199" descr="http://www.scrumme.com.br/Images/1321295430_page_white_edit.png">
                    <a:hlinkClick xmlns:a="http://schemas.openxmlformats.org/drawingml/2006/main" r:id="rId67" tooltip="&quot;Edit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www.scrumme.com.br/Images/1321295430_page_white_edit.png">
                            <a:hlinkClick r:id="rId67" tooltip="&quot;Edit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80" name="Imagem 200" descr="http://www.scrumme.com.br/Images/1321295438_cross.png">
                    <a:hlinkClick xmlns:a="http://schemas.openxmlformats.org/drawingml/2006/main" r:id="rId68" tooltip="&quot;Delete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www.scrumme.com.br/Images/1321295438_cross.png">
                            <a:hlinkClick r:id="rId68" tooltip="&quot;Delete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81" name="Imagem 201" descr="http://www.scrumme.com.br/Images/icon_16.png">
                    <a:hlinkClick xmlns:a="http://schemas.openxmlformats.org/drawingml/2006/main" r:id="rId69" tooltip="&quot;Add new tas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://www.scrumme.com.br/Images/icon_16.png">
                            <a:hlinkClick r:id="rId69" tooltip="&quot;Add new tas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shd w:val="clear" w:color="auto" w:fill="F5F5F5"/>
            <w:vAlign w:val="center"/>
            <w:hideMark/>
          </w:tcPr>
          <w:p w:rsidR="00944484" w:rsidRPr="00F531C7" w:rsidRDefault="00944484" w:rsidP="00BE3C54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</w:p>
          <w:p w:rsidR="00944484" w:rsidRPr="00F531C7" w:rsidRDefault="00944484" w:rsidP="00BE3C54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 w:rsidRPr="00F531C7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>Atuar no defeito do conversor</w:t>
            </w:r>
          </w:p>
          <w:p w:rsidR="00944484" w:rsidRPr="00F531C7" w:rsidRDefault="00944484" w:rsidP="00BE3C54">
            <w:pPr>
              <w:shd w:val="clear" w:color="auto" w:fill="DDDDDD"/>
              <w:spacing w:after="136"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proofErr w:type="spellStart"/>
            <w:r w:rsidRPr="00F531C7">
              <w:rPr>
                <w:rFonts w:ascii="Tahoma" w:hAnsi="Tahoma" w:cs="Tahoma"/>
                <w:color w:val="222222"/>
                <w:sz w:val="14"/>
                <w:szCs w:val="14"/>
                <w:lang w:eastAsia="pt-BR"/>
              </w:rPr>
              <w:t>German</w:t>
            </w:r>
            <w:proofErr w:type="spellEnd"/>
          </w:p>
        </w:tc>
      </w:tr>
      <w:tr w:rsidR="00944484" w:rsidRPr="00F531C7" w:rsidTr="00944484">
        <w:trPr>
          <w:tblCellSpacing w:w="0" w:type="dxa"/>
        </w:trPr>
        <w:tc>
          <w:tcPr>
            <w:tcW w:w="309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vAlign w:val="center"/>
            <w:hideMark/>
          </w:tcPr>
          <w:p w:rsidR="00944484" w:rsidRPr="00F531C7" w:rsidRDefault="00944484" w:rsidP="00BE3C54">
            <w:pPr>
              <w:spacing w:after="136" w:line="240" w:lineRule="auto"/>
              <w:ind w:right="269"/>
              <w:jc w:val="right"/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</w:pPr>
            <w:r w:rsidRPr="00F531C7"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  <w:t>DEFEITO NO HISTÓRICO E CALCULO</w:t>
            </w:r>
          </w:p>
          <w:p w:rsidR="00944484" w:rsidRPr="00F531C7" w:rsidRDefault="00944484" w:rsidP="00944484">
            <w:pPr>
              <w:spacing w:after="136" w:line="240" w:lineRule="auto"/>
              <w:ind w:right="269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82" name="Imagem 202" descr="http://www.scrumme.com.br/Images/1321295430_page_white_edit.png">
                    <a:hlinkClick xmlns:a="http://schemas.openxmlformats.org/drawingml/2006/main" r:id="rId70" tooltip="&quot;Edit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www.scrumme.com.br/Images/1321295430_page_white_edit.png">
                            <a:hlinkClick r:id="rId70" tooltip="&quot;Edit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83" name="Imagem 203" descr="http://www.scrumme.com.br/Images/1321295438_cross.png">
                    <a:hlinkClick xmlns:a="http://schemas.openxmlformats.org/drawingml/2006/main" r:id="rId71" tooltip="&quot;Delete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www.scrumme.com.br/Images/1321295438_cross.png">
                            <a:hlinkClick r:id="rId71" tooltip="&quot;Delete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84" name="Imagem 204" descr="http://www.scrumme.com.br/Images/icon_16.png">
                    <a:hlinkClick xmlns:a="http://schemas.openxmlformats.org/drawingml/2006/main" r:id="rId72" tooltip="&quot;Add new tas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www.scrumme.com.br/Images/icon_16.png">
                            <a:hlinkClick r:id="rId72" tooltip="&quot;Add new tas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vAlign w:val="center"/>
            <w:hideMark/>
          </w:tcPr>
          <w:p w:rsidR="00944484" w:rsidRPr="00F531C7" w:rsidRDefault="00944484" w:rsidP="00BE3C54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</w:p>
          <w:p w:rsidR="00944484" w:rsidRPr="00F531C7" w:rsidRDefault="00944484" w:rsidP="00BE3C54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 w:rsidRPr="00F531C7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>Atuar no defeito do histórico</w:t>
            </w:r>
          </w:p>
          <w:p w:rsidR="00944484" w:rsidRPr="00F531C7" w:rsidRDefault="00944484" w:rsidP="00BE3C54">
            <w:pPr>
              <w:shd w:val="clear" w:color="auto" w:fill="DDDDDD"/>
              <w:spacing w:after="136"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proofErr w:type="spellStart"/>
            <w:r w:rsidRPr="00F531C7">
              <w:rPr>
                <w:rFonts w:ascii="Tahoma" w:hAnsi="Tahoma" w:cs="Tahoma"/>
                <w:color w:val="222222"/>
                <w:sz w:val="14"/>
                <w:szCs w:val="14"/>
                <w:lang w:eastAsia="pt-BR"/>
              </w:rPr>
              <w:t>German</w:t>
            </w:r>
            <w:proofErr w:type="spellEnd"/>
          </w:p>
        </w:tc>
      </w:tr>
      <w:tr w:rsidR="00944484" w:rsidRPr="00F531C7" w:rsidTr="00944484">
        <w:trPr>
          <w:tblCellSpacing w:w="0" w:type="dxa"/>
        </w:trPr>
        <w:tc>
          <w:tcPr>
            <w:tcW w:w="309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shd w:val="clear" w:color="auto" w:fill="F5F5F5"/>
            <w:vAlign w:val="center"/>
            <w:hideMark/>
          </w:tcPr>
          <w:p w:rsidR="00944484" w:rsidRPr="00F531C7" w:rsidRDefault="00944484" w:rsidP="00BE3C54">
            <w:pPr>
              <w:spacing w:after="136" w:line="240" w:lineRule="auto"/>
              <w:ind w:right="269"/>
              <w:jc w:val="right"/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</w:pPr>
            <w:r w:rsidRPr="00F531C7"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  <w:t>DOCUMENTAÇÃO DE ARQUITETURA</w:t>
            </w:r>
          </w:p>
          <w:p w:rsidR="00944484" w:rsidRPr="00F531C7" w:rsidRDefault="00944484" w:rsidP="00944484">
            <w:pPr>
              <w:spacing w:after="136" w:line="240" w:lineRule="auto"/>
              <w:ind w:right="269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85" name="Imagem 205" descr="http://www.scrumme.com.br/Images/1321295430_page_white_edit.png">
                    <a:hlinkClick xmlns:a="http://schemas.openxmlformats.org/drawingml/2006/main" r:id="rId73" tooltip="&quot;Edit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www.scrumme.com.br/Images/1321295430_page_white_edit.png">
                            <a:hlinkClick r:id="rId73" tooltip="&quot;Edit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86" name="Imagem 206" descr="http://www.scrumme.com.br/Images/1321295438_cross.png">
                    <a:hlinkClick xmlns:a="http://schemas.openxmlformats.org/drawingml/2006/main" r:id="rId74" tooltip="&quot;Delete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www.scrumme.com.br/Images/1321295438_cross.png">
                            <a:hlinkClick r:id="rId74" tooltip="&quot;Delete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87" name="Imagem 207" descr="http://www.scrumme.com.br/Images/icon_16.png">
                    <a:hlinkClick xmlns:a="http://schemas.openxmlformats.org/drawingml/2006/main" r:id="rId75" tooltip="&quot;Add new tas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www.scrumme.com.br/Images/icon_16.png">
                            <a:hlinkClick r:id="rId75" tooltip="&quot;Add new tas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shd w:val="clear" w:color="auto" w:fill="D9D9D9" w:themeFill="background1" w:themeFillShade="D9"/>
            <w:vAlign w:val="center"/>
            <w:hideMark/>
          </w:tcPr>
          <w:p w:rsidR="00944484" w:rsidRPr="00F531C7" w:rsidRDefault="00944484" w:rsidP="00944484">
            <w:pPr>
              <w:shd w:val="clear" w:color="auto" w:fill="D9D9D9" w:themeFill="background1" w:themeFillShade="D9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 w:rsidRPr="00F531C7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 xml:space="preserve">Atualizar </w:t>
            </w:r>
            <w:proofErr w:type="spellStart"/>
            <w:r w:rsidRPr="00F531C7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>doc</w:t>
            </w:r>
            <w:proofErr w:type="spellEnd"/>
          </w:p>
          <w:p w:rsidR="00944484" w:rsidRPr="00F531C7" w:rsidRDefault="00944484" w:rsidP="00BE3C54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proofErr w:type="spellStart"/>
            <w:r w:rsidRPr="00F531C7">
              <w:rPr>
                <w:rFonts w:ascii="Tahoma" w:hAnsi="Tahoma" w:cs="Tahoma"/>
                <w:color w:val="222222"/>
                <w:sz w:val="14"/>
                <w:szCs w:val="14"/>
                <w:lang w:eastAsia="pt-BR"/>
              </w:rPr>
              <w:t>Tássio</w:t>
            </w:r>
            <w:proofErr w:type="spellEnd"/>
          </w:p>
        </w:tc>
      </w:tr>
      <w:tr w:rsidR="00944484" w:rsidRPr="00F531C7" w:rsidTr="00944484">
        <w:trPr>
          <w:tblCellSpacing w:w="0" w:type="dxa"/>
        </w:trPr>
        <w:tc>
          <w:tcPr>
            <w:tcW w:w="309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vAlign w:val="center"/>
            <w:hideMark/>
          </w:tcPr>
          <w:p w:rsidR="00944484" w:rsidRPr="00F531C7" w:rsidRDefault="00944484" w:rsidP="00BE3C54">
            <w:pPr>
              <w:spacing w:after="136" w:line="240" w:lineRule="auto"/>
              <w:ind w:right="269"/>
              <w:jc w:val="right"/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</w:pPr>
            <w:r w:rsidRPr="00F531C7"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  <w:t>DOCUMENTAÇÃO DE PLANO</w:t>
            </w:r>
          </w:p>
          <w:p w:rsidR="00944484" w:rsidRPr="00F531C7" w:rsidRDefault="00944484" w:rsidP="00944484">
            <w:pPr>
              <w:spacing w:after="136" w:line="240" w:lineRule="auto"/>
              <w:ind w:right="269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88" name="Imagem 208" descr="http://www.scrumme.com.br/Images/1321295430_page_white_edit.png">
                    <a:hlinkClick xmlns:a="http://schemas.openxmlformats.org/drawingml/2006/main" r:id="rId76" tooltip="&quot;Edit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www.scrumme.com.br/Images/1321295430_page_white_edit.png">
                            <a:hlinkClick r:id="rId76" tooltip="&quot;Edit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89" name="Imagem 209" descr="http://www.scrumme.com.br/Images/1321295438_cross.png">
                    <a:hlinkClick xmlns:a="http://schemas.openxmlformats.org/drawingml/2006/main" r:id="rId77" tooltip="&quot;Delete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www.scrumme.com.br/Images/1321295438_cross.png">
                            <a:hlinkClick r:id="rId77" tooltip="&quot;Delete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217" name="Imagem 210" descr="http://www.scrumme.com.br/Images/icon_16.png">
                    <a:hlinkClick xmlns:a="http://schemas.openxmlformats.org/drawingml/2006/main" r:id="rId78" tooltip="&quot;Add new tas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www.scrumme.com.br/Images/icon_16.png">
                            <a:hlinkClick r:id="rId78" tooltip="&quot;Add new tas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vAlign w:val="center"/>
            <w:hideMark/>
          </w:tcPr>
          <w:p w:rsidR="00944484" w:rsidRPr="00F531C7" w:rsidRDefault="00944484" w:rsidP="00BE3C54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</w:p>
          <w:p w:rsidR="00944484" w:rsidRPr="00F531C7" w:rsidRDefault="00944484" w:rsidP="00BE3C54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 w:rsidRPr="00F531C7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>Atualizar</w:t>
            </w:r>
          </w:p>
          <w:p w:rsidR="00944484" w:rsidRPr="00F531C7" w:rsidRDefault="00944484" w:rsidP="00BE3C54">
            <w:pPr>
              <w:shd w:val="clear" w:color="auto" w:fill="DDDDDD"/>
              <w:spacing w:after="136"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 w:rsidRPr="00F531C7">
              <w:rPr>
                <w:rFonts w:ascii="Tahoma" w:hAnsi="Tahoma" w:cs="Tahoma"/>
                <w:color w:val="222222"/>
                <w:sz w:val="14"/>
                <w:szCs w:val="14"/>
                <w:lang w:eastAsia="pt-BR"/>
              </w:rPr>
              <w:t>Ronaldo</w:t>
            </w:r>
          </w:p>
        </w:tc>
      </w:tr>
      <w:tr w:rsidR="00944484" w:rsidRPr="00F531C7" w:rsidTr="00944484">
        <w:trPr>
          <w:tblCellSpacing w:w="0" w:type="dxa"/>
        </w:trPr>
        <w:tc>
          <w:tcPr>
            <w:tcW w:w="309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shd w:val="clear" w:color="auto" w:fill="F5F5F5"/>
            <w:vAlign w:val="center"/>
            <w:hideMark/>
          </w:tcPr>
          <w:p w:rsidR="00944484" w:rsidRPr="00F531C7" w:rsidRDefault="00944484" w:rsidP="00BE3C54">
            <w:pPr>
              <w:spacing w:after="136" w:line="240" w:lineRule="auto"/>
              <w:ind w:right="269"/>
              <w:jc w:val="right"/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</w:pPr>
            <w:r w:rsidRPr="00F531C7"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  <w:t>DOCUMENTO DE VISÃO</w:t>
            </w:r>
          </w:p>
          <w:p w:rsidR="00944484" w:rsidRPr="00F531C7" w:rsidRDefault="00944484" w:rsidP="00944484">
            <w:pPr>
              <w:spacing w:after="136" w:line="240" w:lineRule="auto"/>
              <w:ind w:right="269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218" name="Imagem 211" descr="http://www.scrumme.com.br/Images/1321295430_page_white_edit.png">
                    <a:hlinkClick xmlns:a="http://schemas.openxmlformats.org/drawingml/2006/main" r:id="rId79" tooltip="&quot;Edit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www.scrumme.com.br/Images/1321295430_page_white_edit.png">
                            <a:hlinkClick r:id="rId79" tooltip="&quot;Edit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219" name="Imagem 212" descr="http://www.scrumme.com.br/Images/1321295438_cross.png">
                    <a:hlinkClick xmlns:a="http://schemas.openxmlformats.org/drawingml/2006/main" r:id="rId80" tooltip="&quot;Delete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www.scrumme.com.br/Images/1321295438_cross.png">
                            <a:hlinkClick r:id="rId80" tooltip="&quot;Delete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220" name="Imagem 213" descr="http://www.scrumme.com.br/Images/icon_16.png">
                    <a:hlinkClick xmlns:a="http://schemas.openxmlformats.org/drawingml/2006/main" r:id="rId81" tooltip="&quot;Add new tas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www.scrumme.com.br/Images/icon_16.png">
                            <a:hlinkClick r:id="rId81" tooltip="&quot;Add new tas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shd w:val="clear" w:color="auto" w:fill="F5F5F5"/>
            <w:vAlign w:val="center"/>
            <w:hideMark/>
          </w:tcPr>
          <w:p w:rsidR="00944484" w:rsidRPr="00F531C7" w:rsidRDefault="00944484" w:rsidP="00BE3C54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</w:p>
          <w:p w:rsidR="00944484" w:rsidRPr="00F531C7" w:rsidRDefault="00944484" w:rsidP="00BE3C54">
            <w:pPr>
              <w:shd w:val="clear" w:color="auto" w:fill="DDDDDD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 w:rsidRPr="00F531C7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 xml:space="preserve">Atualizar </w:t>
            </w:r>
            <w:proofErr w:type="spellStart"/>
            <w:r w:rsidRPr="00F531C7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>doc</w:t>
            </w:r>
            <w:proofErr w:type="spellEnd"/>
          </w:p>
          <w:p w:rsidR="00944484" w:rsidRPr="00F531C7" w:rsidRDefault="00944484" w:rsidP="00BE3C54">
            <w:pPr>
              <w:shd w:val="clear" w:color="auto" w:fill="DDDDDD"/>
              <w:spacing w:after="136"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 w:rsidRPr="00F531C7">
              <w:rPr>
                <w:rFonts w:ascii="Tahoma" w:hAnsi="Tahoma" w:cs="Tahoma"/>
                <w:color w:val="222222"/>
                <w:sz w:val="14"/>
                <w:szCs w:val="14"/>
                <w:lang w:eastAsia="pt-BR"/>
              </w:rPr>
              <w:t>Anderson</w:t>
            </w:r>
          </w:p>
        </w:tc>
      </w:tr>
      <w:tr w:rsidR="00944484" w:rsidRPr="00F531C7" w:rsidTr="00944484">
        <w:trPr>
          <w:trHeight w:val="274"/>
          <w:tblCellSpacing w:w="0" w:type="dxa"/>
        </w:trPr>
        <w:tc>
          <w:tcPr>
            <w:tcW w:w="309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vAlign w:val="center"/>
            <w:hideMark/>
          </w:tcPr>
          <w:p w:rsidR="00944484" w:rsidRPr="00F531C7" w:rsidRDefault="00944484" w:rsidP="00BE3C54">
            <w:pPr>
              <w:spacing w:after="136" w:line="240" w:lineRule="auto"/>
              <w:ind w:right="269"/>
              <w:jc w:val="right"/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</w:pPr>
            <w:r w:rsidRPr="00F531C7"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  <w:lang w:eastAsia="pt-BR"/>
              </w:rPr>
              <w:t>REALIZAR TESTES</w:t>
            </w:r>
          </w:p>
          <w:p w:rsidR="00944484" w:rsidRPr="00F531C7" w:rsidRDefault="00944484" w:rsidP="00944484">
            <w:pPr>
              <w:spacing w:after="136" w:line="240" w:lineRule="auto"/>
              <w:ind w:right="269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221" name="Imagem 214" descr="http://www.scrumme.com.br/Images/1321295430_page_white_edit.png">
                    <a:hlinkClick xmlns:a="http://schemas.openxmlformats.org/drawingml/2006/main" r:id="rId82" tooltip="&quot;Edit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www.scrumme.com.br/Images/1321295430_page_white_edit.png">
                            <a:hlinkClick r:id="rId82" tooltip="&quot;Edit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222" name="Imagem 215" descr="http://www.scrumme.com.br/Images/1321295438_cross.png">
                    <a:hlinkClick xmlns:a="http://schemas.openxmlformats.org/drawingml/2006/main" r:id="rId83" tooltip="&quot;Delete Sto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www.scrumme.com.br/Images/1321295438_cross.png">
                            <a:hlinkClick r:id="rId83" tooltip="&quot;Delete Sto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color w:val="006699"/>
                <w:sz w:val="16"/>
                <w:szCs w:val="16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223" name="Imagem 216" descr="http://www.scrumme.com.br/Images/icon_16.png">
                    <a:hlinkClick xmlns:a="http://schemas.openxmlformats.org/drawingml/2006/main" r:id="rId84" tooltip="&quot;Add new tas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www.scrumme.com.br/Images/icon_16.png">
                            <a:hlinkClick r:id="rId84" tooltip="&quot;Add new tas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5" w:type="pct"/>
            <w:tcBorders>
              <w:top w:val="dotted" w:sz="6" w:space="0" w:color="DDDDDD"/>
              <w:left w:val="dotted" w:sz="6" w:space="0" w:color="DDDDDD"/>
              <w:bottom w:val="dotted" w:sz="6" w:space="0" w:color="DDDDDD"/>
              <w:right w:val="dotted" w:sz="6" w:space="0" w:color="DDDDDD"/>
            </w:tcBorders>
            <w:shd w:val="clear" w:color="auto" w:fill="BFBFBF" w:themeFill="background1" w:themeFillShade="BF"/>
            <w:vAlign w:val="center"/>
            <w:hideMark/>
          </w:tcPr>
          <w:p w:rsidR="00944484" w:rsidRPr="00F531C7" w:rsidRDefault="00944484" w:rsidP="00944484">
            <w:pPr>
              <w:shd w:val="clear" w:color="auto" w:fill="D9D9D9" w:themeFill="background1" w:themeFillShade="D9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 w:rsidRPr="00F531C7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>Teste Final</w:t>
            </w:r>
          </w:p>
          <w:p w:rsidR="00944484" w:rsidRDefault="00944484" w:rsidP="00944484">
            <w:pPr>
              <w:shd w:val="clear" w:color="auto" w:fill="D9D9D9" w:themeFill="background1" w:themeFillShade="D9"/>
              <w:spacing w:after="136" w:line="240" w:lineRule="auto"/>
              <w:jc w:val="center"/>
              <w:rPr>
                <w:rFonts w:ascii="Tahoma" w:hAnsi="Tahoma" w:cs="Tahoma"/>
                <w:color w:val="222222"/>
                <w:sz w:val="14"/>
                <w:szCs w:val="14"/>
                <w:lang w:eastAsia="pt-BR"/>
              </w:rPr>
            </w:pPr>
            <w:r w:rsidRPr="00F531C7">
              <w:rPr>
                <w:rFonts w:ascii="Tahoma" w:hAnsi="Tahoma" w:cs="Tahoma"/>
                <w:color w:val="222222"/>
                <w:sz w:val="14"/>
                <w:szCs w:val="14"/>
                <w:lang w:eastAsia="pt-BR"/>
              </w:rPr>
              <w:t>Ronaldo</w:t>
            </w:r>
          </w:p>
          <w:p w:rsidR="00944484" w:rsidRPr="00F531C7" w:rsidRDefault="00944484" w:rsidP="00944484">
            <w:pPr>
              <w:shd w:val="clear" w:color="auto" w:fill="D9D9D9" w:themeFill="background1" w:themeFillShade="D9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 w:rsidRPr="00F531C7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>Teste nos Defeitos</w:t>
            </w:r>
          </w:p>
          <w:p w:rsidR="00944484" w:rsidRDefault="00944484" w:rsidP="00944484">
            <w:pPr>
              <w:shd w:val="clear" w:color="auto" w:fill="D9D9D9" w:themeFill="background1" w:themeFillShade="D9"/>
              <w:spacing w:after="136" w:line="240" w:lineRule="auto"/>
              <w:jc w:val="center"/>
              <w:rPr>
                <w:rFonts w:ascii="Tahoma" w:hAnsi="Tahoma" w:cs="Tahoma"/>
                <w:color w:val="222222"/>
                <w:sz w:val="14"/>
                <w:szCs w:val="14"/>
                <w:lang w:eastAsia="pt-BR"/>
              </w:rPr>
            </w:pPr>
            <w:proofErr w:type="spellStart"/>
            <w:r w:rsidRPr="00F531C7">
              <w:rPr>
                <w:rFonts w:ascii="Tahoma" w:hAnsi="Tahoma" w:cs="Tahoma"/>
                <w:color w:val="222222"/>
                <w:sz w:val="14"/>
                <w:szCs w:val="14"/>
                <w:lang w:eastAsia="pt-BR"/>
              </w:rPr>
              <w:t>Klebson</w:t>
            </w:r>
            <w:proofErr w:type="spellEnd"/>
          </w:p>
          <w:p w:rsidR="00944484" w:rsidRPr="00F531C7" w:rsidRDefault="00944484" w:rsidP="00944484">
            <w:pPr>
              <w:shd w:val="clear" w:color="auto" w:fill="D9D9D9" w:themeFill="background1" w:themeFillShade="D9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 w:rsidRPr="00F531C7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>Teste Final</w:t>
            </w:r>
          </w:p>
          <w:p w:rsidR="00944484" w:rsidRDefault="00944484" w:rsidP="00BE3C54">
            <w:pPr>
              <w:shd w:val="clear" w:color="auto" w:fill="DDDDDD"/>
              <w:spacing w:after="136" w:line="240" w:lineRule="auto"/>
              <w:jc w:val="center"/>
              <w:rPr>
                <w:rFonts w:ascii="Tahoma" w:hAnsi="Tahoma" w:cs="Tahoma"/>
                <w:color w:val="222222"/>
                <w:sz w:val="14"/>
                <w:szCs w:val="14"/>
                <w:lang w:val="en-US" w:eastAsia="pt-BR"/>
              </w:rPr>
            </w:pPr>
            <w:r w:rsidRPr="00F531C7">
              <w:rPr>
                <w:rFonts w:ascii="Tahoma" w:hAnsi="Tahoma" w:cs="Tahoma"/>
                <w:color w:val="222222"/>
                <w:sz w:val="14"/>
                <w:szCs w:val="14"/>
                <w:lang w:val="en-US" w:eastAsia="pt-BR"/>
              </w:rPr>
              <w:t>German</w:t>
            </w:r>
          </w:p>
          <w:p w:rsidR="00944484" w:rsidRPr="00F531C7" w:rsidRDefault="00944484" w:rsidP="00944484">
            <w:pPr>
              <w:shd w:val="clear" w:color="auto" w:fill="D9D9D9" w:themeFill="background1" w:themeFillShade="D9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 w:rsidRPr="00F531C7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>Teste Final</w:t>
            </w:r>
          </w:p>
          <w:p w:rsidR="00944484" w:rsidRDefault="00944484" w:rsidP="00944484">
            <w:pPr>
              <w:shd w:val="clear" w:color="auto" w:fill="D9D9D9" w:themeFill="background1" w:themeFillShade="D9"/>
              <w:spacing w:after="136" w:line="240" w:lineRule="auto"/>
              <w:jc w:val="center"/>
              <w:rPr>
                <w:rFonts w:ascii="Tahoma" w:hAnsi="Tahoma" w:cs="Tahoma"/>
                <w:color w:val="222222"/>
                <w:sz w:val="14"/>
                <w:szCs w:val="14"/>
                <w:lang w:eastAsia="pt-BR"/>
              </w:rPr>
            </w:pPr>
            <w:proofErr w:type="spellStart"/>
            <w:r w:rsidRPr="00F531C7">
              <w:rPr>
                <w:rFonts w:ascii="Tahoma" w:hAnsi="Tahoma" w:cs="Tahoma"/>
                <w:color w:val="222222"/>
                <w:sz w:val="14"/>
                <w:szCs w:val="14"/>
                <w:lang w:eastAsia="pt-BR"/>
              </w:rPr>
              <w:t>Tássio</w:t>
            </w:r>
            <w:proofErr w:type="spellEnd"/>
          </w:p>
          <w:p w:rsidR="00944484" w:rsidRPr="00F531C7" w:rsidRDefault="00944484" w:rsidP="00944484">
            <w:pPr>
              <w:shd w:val="clear" w:color="auto" w:fill="D9D9D9" w:themeFill="background1" w:themeFillShade="D9"/>
              <w:spacing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 w:rsidRPr="00F531C7"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  <w:t>Teste Final</w:t>
            </w:r>
          </w:p>
          <w:p w:rsidR="00944484" w:rsidRPr="00F531C7" w:rsidRDefault="00944484" w:rsidP="00944484">
            <w:pPr>
              <w:shd w:val="clear" w:color="auto" w:fill="D9D9D9" w:themeFill="background1" w:themeFillShade="D9"/>
              <w:spacing w:after="136" w:line="240" w:lineRule="auto"/>
              <w:jc w:val="center"/>
              <w:rPr>
                <w:rFonts w:ascii="Tahoma" w:hAnsi="Tahoma" w:cs="Tahoma"/>
                <w:color w:val="222222"/>
                <w:sz w:val="16"/>
                <w:szCs w:val="16"/>
                <w:lang w:eastAsia="pt-BR"/>
              </w:rPr>
            </w:pPr>
            <w:r>
              <w:rPr>
                <w:rFonts w:ascii="Tahoma" w:hAnsi="Tahoma" w:cs="Tahoma"/>
                <w:color w:val="222222"/>
                <w:sz w:val="14"/>
                <w:szCs w:val="14"/>
                <w:lang w:eastAsia="pt-BR"/>
              </w:rPr>
              <w:t>Anderson</w:t>
            </w:r>
          </w:p>
        </w:tc>
      </w:tr>
    </w:tbl>
    <w:p w:rsidR="00890EF0" w:rsidRDefault="00890EF0" w:rsidP="001E3A5F">
      <w:pPr>
        <w:pStyle w:val="Corpodetexto"/>
        <w:ind w:left="0"/>
      </w:pPr>
    </w:p>
    <w:bookmarkEnd w:id="0"/>
    <w:bookmarkEnd w:id="1"/>
    <w:bookmarkEnd w:id="2"/>
    <w:bookmarkEnd w:id="3"/>
    <w:bookmarkEnd w:id="4"/>
    <w:p w:rsidR="001E3A5F" w:rsidRPr="001E3A5F" w:rsidRDefault="001E3A5F" w:rsidP="001E3A5F">
      <w:pPr>
        <w:pStyle w:val="Ttulo1"/>
        <w:rPr>
          <w:rFonts w:ascii="Times New Roman" w:hAnsi="Times New Roman"/>
          <w:sz w:val="20"/>
        </w:rPr>
      </w:pPr>
      <w:proofErr w:type="gramStart"/>
      <w:r w:rsidRPr="001E3A5F">
        <w:rPr>
          <w:rFonts w:ascii="Times New Roman" w:hAnsi="Times New Roman"/>
        </w:rPr>
        <w:t>lições</w:t>
      </w:r>
      <w:proofErr w:type="gramEnd"/>
      <w:r w:rsidRPr="001E3A5F">
        <w:rPr>
          <w:rFonts w:ascii="Times New Roman" w:hAnsi="Times New Roman"/>
        </w:rPr>
        <w:t xml:space="preserve"> aprendidas</w:t>
      </w:r>
    </w:p>
    <w:p w:rsidR="00F51135" w:rsidRDefault="00F51135" w:rsidP="001E3A5F">
      <w:pPr>
        <w:pStyle w:val="Corpodetexto"/>
        <w:ind w:left="0" w:firstLine="720"/>
        <w:jc w:val="both"/>
      </w:pPr>
      <w:r>
        <w:t>Foi verificado erros de instalação</w:t>
      </w:r>
      <w:proofErr w:type="gramStart"/>
      <w:r>
        <w:t xml:space="preserve">  </w:t>
      </w:r>
      <w:proofErr w:type="gramEnd"/>
      <w:r>
        <w:t xml:space="preserve">e utilização do </w:t>
      </w:r>
      <w:proofErr w:type="spellStart"/>
      <w:r>
        <w:t>GitHub</w:t>
      </w:r>
      <w:proofErr w:type="spellEnd"/>
      <w:r>
        <w:t>, aplicativo escolhido para o gerenciamento das versões do projeto</w:t>
      </w:r>
      <w:r w:rsidR="001E3A5F">
        <w:t>, apresentou diversos problemas</w:t>
      </w:r>
      <w:r>
        <w:t>. Ex:</w:t>
      </w:r>
    </w:p>
    <w:p w:rsidR="001E3A5F" w:rsidRDefault="001E3A5F" w:rsidP="001E3A5F">
      <w:pPr>
        <w:pStyle w:val="Corpodetexto"/>
        <w:ind w:left="0" w:firstLine="720"/>
        <w:jc w:val="both"/>
      </w:pPr>
    </w:p>
    <w:p w:rsidR="001E3A5F" w:rsidRDefault="001E3A5F" w:rsidP="001E3A5F">
      <w:pPr>
        <w:pStyle w:val="Corpodetexto"/>
        <w:ind w:left="0" w:firstLine="720"/>
        <w:jc w:val="both"/>
      </w:pPr>
    </w:p>
    <w:p w:rsidR="001E3A5F" w:rsidRDefault="001E3A5F" w:rsidP="001E3A5F">
      <w:pPr>
        <w:pStyle w:val="Corpodetexto"/>
        <w:ind w:left="0" w:firstLine="720"/>
        <w:jc w:val="both"/>
      </w:pPr>
    </w:p>
    <w:p w:rsidR="001E3A5F" w:rsidRDefault="001E3A5F" w:rsidP="001E3A5F">
      <w:pPr>
        <w:pStyle w:val="Corpodetexto"/>
        <w:ind w:left="0" w:firstLine="720"/>
        <w:jc w:val="both"/>
      </w:pPr>
    </w:p>
    <w:p w:rsidR="001E3A5F" w:rsidRDefault="001E3A5F" w:rsidP="001E3A5F">
      <w:pPr>
        <w:pStyle w:val="Corpodetexto"/>
        <w:ind w:left="0" w:firstLine="720"/>
        <w:jc w:val="both"/>
      </w:pPr>
    </w:p>
    <w:p w:rsidR="001E3A5F" w:rsidRDefault="001E3A5F" w:rsidP="001E3A5F">
      <w:pPr>
        <w:pStyle w:val="Corpodetexto"/>
        <w:ind w:left="0" w:firstLine="720"/>
        <w:jc w:val="both"/>
      </w:pPr>
    </w:p>
    <w:p w:rsidR="00F51135" w:rsidRDefault="00E801D2" w:rsidP="00DA69EE">
      <w:pPr>
        <w:pStyle w:val="Corpodetexto"/>
      </w:pPr>
      <w:r>
        <w:rPr>
          <w:noProof/>
          <w:lang w:eastAsia="pt-B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.1pt;margin-top:4.2pt;width:438.1pt;height:137.9pt;z-index:251658240">
            <v:textbox>
              <w:txbxContent>
                <w:p w:rsidR="00F51135" w:rsidRDefault="00F51135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5191304" cy="1975449"/>
                        <wp:effectExtent l="19050" t="0" r="9346" b="0"/>
                        <wp:docPr id="4" name="Imagem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00730" cy="1979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51135" w:rsidRDefault="00F51135" w:rsidP="00DA69EE">
      <w:pPr>
        <w:pStyle w:val="Corpodetexto"/>
      </w:pPr>
    </w:p>
    <w:p w:rsidR="00F51135" w:rsidRDefault="00F51135" w:rsidP="00DA69EE">
      <w:pPr>
        <w:pStyle w:val="Corpodetexto"/>
      </w:pPr>
    </w:p>
    <w:p w:rsidR="00F51135" w:rsidRDefault="00F51135" w:rsidP="00DA69EE">
      <w:pPr>
        <w:pStyle w:val="Corpodetexto"/>
      </w:pPr>
    </w:p>
    <w:p w:rsidR="00F51135" w:rsidRDefault="00F51135" w:rsidP="00DA69EE">
      <w:pPr>
        <w:pStyle w:val="Corpodetexto"/>
      </w:pPr>
    </w:p>
    <w:p w:rsidR="0086568C" w:rsidRDefault="0086568C" w:rsidP="00DA69EE">
      <w:pPr>
        <w:pStyle w:val="Corpodetexto"/>
      </w:pPr>
    </w:p>
    <w:p w:rsidR="00F51135" w:rsidRDefault="00F51135" w:rsidP="00DA69EE">
      <w:pPr>
        <w:pStyle w:val="Corpodetexto"/>
      </w:pPr>
    </w:p>
    <w:p w:rsidR="001E3A5F" w:rsidRDefault="001E3A5F" w:rsidP="00DA69EE">
      <w:pPr>
        <w:pStyle w:val="Corpodetexto"/>
      </w:pPr>
    </w:p>
    <w:p w:rsidR="00F51135" w:rsidRDefault="00F51135" w:rsidP="00DA69EE">
      <w:pPr>
        <w:pStyle w:val="Corpodetexto"/>
      </w:pPr>
    </w:p>
    <w:p w:rsidR="00F51135" w:rsidRPr="001E3A5F" w:rsidRDefault="00F51135" w:rsidP="00F51135">
      <w:pPr>
        <w:pStyle w:val="Corpodetexto"/>
        <w:ind w:left="0" w:firstLine="720"/>
        <w:rPr>
          <w:sz w:val="24"/>
          <w:szCs w:val="24"/>
        </w:rPr>
      </w:pPr>
      <w:r w:rsidRPr="001E3A5F">
        <w:rPr>
          <w:sz w:val="24"/>
          <w:szCs w:val="24"/>
        </w:rPr>
        <w:t xml:space="preserve">A desinstalação do </w:t>
      </w:r>
      <w:proofErr w:type="spellStart"/>
      <w:proofErr w:type="gramStart"/>
      <w:r w:rsidRPr="001E3A5F">
        <w:rPr>
          <w:sz w:val="24"/>
          <w:szCs w:val="24"/>
        </w:rPr>
        <w:t>GitHub</w:t>
      </w:r>
      <w:proofErr w:type="spellEnd"/>
      <w:proofErr w:type="gramEnd"/>
      <w:r w:rsidRPr="001E3A5F">
        <w:rPr>
          <w:sz w:val="24"/>
          <w:szCs w:val="24"/>
        </w:rPr>
        <w:t xml:space="preserve"> não é completa e todas as vezes que ele é reinstalado, volta as configurações da primeira instalação;</w:t>
      </w:r>
    </w:p>
    <w:p w:rsidR="00F51135" w:rsidRPr="001E3A5F" w:rsidRDefault="00F51135" w:rsidP="001E3A5F">
      <w:pPr>
        <w:pStyle w:val="Ttulo1"/>
        <w:numPr>
          <w:ilvl w:val="0"/>
          <w:numId w:val="0"/>
        </w:numPr>
        <w:ind w:firstLine="360"/>
        <w:rPr>
          <w:rFonts w:ascii="Times New Roman" w:hAnsi="Times New Roman"/>
          <w:b w:val="0"/>
          <w:szCs w:val="24"/>
        </w:rPr>
      </w:pPr>
      <w:r w:rsidRPr="001E3A5F">
        <w:rPr>
          <w:rFonts w:ascii="Times New Roman" w:hAnsi="Times New Roman"/>
          <w:b w:val="0"/>
          <w:szCs w:val="24"/>
        </w:rPr>
        <w:t>A utilização das redes sociais para a comunicação entre os desenvolvedores se mostrou uma importante ferramenta de comunicação</w:t>
      </w:r>
      <w:r w:rsidR="007127BA" w:rsidRPr="001E3A5F">
        <w:rPr>
          <w:rFonts w:ascii="Times New Roman" w:hAnsi="Times New Roman"/>
          <w:b w:val="0"/>
          <w:szCs w:val="24"/>
        </w:rPr>
        <w:t xml:space="preserve"> e localização dos membros da equipe</w:t>
      </w:r>
      <w:r w:rsidRPr="001E3A5F">
        <w:rPr>
          <w:rFonts w:ascii="Times New Roman" w:hAnsi="Times New Roman"/>
          <w:b w:val="0"/>
          <w:szCs w:val="24"/>
        </w:rPr>
        <w:t>.</w:t>
      </w:r>
    </w:p>
    <w:p w:rsidR="00F51135" w:rsidRDefault="00E801D2" w:rsidP="00F51135">
      <w:pPr>
        <w:pStyle w:val="Corpodetexto"/>
        <w:ind w:left="0" w:firstLine="720"/>
      </w:pPr>
      <w:r>
        <w:rPr>
          <w:noProof/>
          <w:lang w:eastAsia="pt-BR"/>
        </w:rPr>
        <w:pict>
          <v:shape id="_x0000_s1027" type="#_x0000_t202" style="position:absolute;left:0;text-align:left;margin-left:3.2pt;margin-top:5.95pt;width:468.2pt;height:253.85pt;z-index:251659264">
            <v:textbox style="mso-next-textbox:#_x0000_s1027;mso-fit-shape-to-text:t">
              <w:txbxContent>
                <w:p w:rsidR="00F51135" w:rsidRDefault="00F51135" w:rsidP="00F51135">
                  <w:pPr>
                    <w:jc w:val="center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5893469" cy="3122763"/>
                        <wp:effectExtent l="19050" t="0" r="0" b="0"/>
                        <wp:docPr id="8" name="Imagem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93784" cy="3122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127BA" w:rsidRDefault="007127BA" w:rsidP="00DA69EE">
      <w:pPr>
        <w:pStyle w:val="Corpodetexto"/>
      </w:pPr>
    </w:p>
    <w:p w:rsidR="007127BA" w:rsidRDefault="007127BA" w:rsidP="00DA69EE">
      <w:pPr>
        <w:pStyle w:val="Corpodetexto"/>
      </w:pPr>
    </w:p>
    <w:p w:rsidR="007127BA" w:rsidRDefault="007127BA" w:rsidP="00DA69EE">
      <w:pPr>
        <w:pStyle w:val="Corpodetexto"/>
      </w:pPr>
    </w:p>
    <w:p w:rsidR="007127BA" w:rsidRDefault="007127BA" w:rsidP="00DA69EE">
      <w:pPr>
        <w:pStyle w:val="Corpodetexto"/>
      </w:pPr>
    </w:p>
    <w:p w:rsidR="007127BA" w:rsidRDefault="007127BA" w:rsidP="00DA69EE">
      <w:pPr>
        <w:pStyle w:val="Corpodetexto"/>
      </w:pPr>
    </w:p>
    <w:p w:rsidR="007127BA" w:rsidRDefault="007127BA" w:rsidP="00DA69EE">
      <w:pPr>
        <w:pStyle w:val="Corpodetexto"/>
      </w:pPr>
    </w:p>
    <w:p w:rsidR="007127BA" w:rsidRDefault="007127BA" w:rsidP="00DA69EE">
      <w:pPr>
        <w:pStyle w:val="Corpodetexto"/>
      </w:pPr>
    </w:p>
    <w:p w:rsidR="007127BA" w:rsidRDefault="007127BA" w:rsidP="00DA69EE">
      <w:pPr>
        <w:pStyle w:val="Corpodetexto"/>
      </w:pPr>
    </w:p>
    <w:p w:rsidR="007127BA" w:rsidRDefault="007127BA" w:rsidP="00DA69EE">
      <w:pPr>
        <w:pStyle w:val="Corpodetexto"/>
      </w:pPr>
    </w:p>
    <w:p w:rsidR="007127BA" w:rsidRDefault="007127BA" w:rsidP="00DA69EE">
      <w:pPr>
        <w:pStyle w:val="Corpodetexto"/>
      </w:pPr>
    </w:p>
    <w:p w:rsidR="007127BA" w:rsidRDefault="007127BA" w:rsidP="00DA69EE">
      <w:pPr>
        <w:pStyle w:val="Corpodetexto"/>
      </w:pPr>
    </w:p>
    <w:p w:rsidR="007127BA" w:rsidRDefault="007127BA" w:rsidP="00DA69EE">
      <w:pPr>
        <w:pStyle w:val="Corpodetexto"/>
      </w:pPr>
    </w:p>
    <w:p w:rsidR="007127BA" w:rsidRDefault="007127BA" w:rsidP="00DA69EE">
      <w:pPr>
        <w:pStyle w:val="Corpodetexto"/>
      </w:pPr>
    </w:p>
    <w:p w:rsidR="007127BA" w:rsidRDefault="007127BA" w:rsidP="00DA69EE">
      <w:pPr>
        <w:pStyle w:val="Corpodetexto"/>
      </w:pPr>
    </w:p>
    <w:p w:rsidR="007127BA" w:rsidRDefault="007127BA" w:rsidP="001E3A5F">
      <w:pPr>
        <w:pStyle w:val="Ttulo1"/>
        <w:numPr>
          <w:ilvl w:val="0"/>
          <w:numId w:val="0"/>
        </w:numPr>
        <w:ind w:firstLine="360"/>
        <w:jc w:val="both"/>
        <w:rPr>
          <w:szCs w:val="24"/>
        </w:rPr>
      </w:pPr>
      <w:r w:rsidRPr="001E3A5F">
        <w:rPr>
          <w:rFonts w:ascii="Times New Roman" w:hAnsi="Times New Roman"/>
          <w:b w:val="0"/>
          <w:szCs w:val="24"/>
        </w:rPr>
        <w:t xml:space="preserve">Durante as </w:t>
      </w:r>
      <w:proofErr w:type="spellStart"/>
      <w:r w:rsidRPr="001E3A5F">
        <w:rPr>
          <w:rFonts w:ascii="Times New Roman" w:hAnsi="Times New Roman"/>
          <w:b w:val="0"/>
          <w:szCs w:val="24"/>
        </w:rPr>
        <w:t>Sprint</w:t>
      </w:r>
      <w:proofErr w:type="spellEnd"/>
      <w:r w:rsidRPr="001E3A5F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1E3A5F">
        <w:rPr>
          <w:rFonts w:ascii="Times New Roman" w:hAnsi="Times New Roman"/>
          <w:b w:val="0"/>
          <w:szCs w:val="24"/>
        </w:rPr>
        <w:t>Planning</w:t>
      </w:r>
      <w:proofErr w:type="spellEnd"/>
      <w:r w:rsidRPr="001E3A5F">
        <w:rPr>
          <w:rFonts w:ascii="Times New Roman" w:hAnsi="Times New Roman"/>
          <w:b w:val="0"/>
          <w:szCs w:val="24"/>
        </w:rPr>
        <w:t xml:space="preserve"> </w:t>
      </w:r>
      <w:proofErr w:type="gramStart"/>
      <w:r w:rsidRPr="001E3A5F">
        <w:rPr>
          <w:rFonts w:ascii="Times New Roman" w:hAnsi="Times New Roman"/>
          <w:b w:val="0"/>
          <w:szCs w:val="24"/>
        </w:rPr>
        <w:t>Meeting</w:t>
      </w:r>
      <w:proofErr w:type="gramEnd"/>
      <w:r w:rsidR="0086568C" w:rsidRPr="001E3A5F">
        <w:rPr>
          <w:rFonts w:ascii="Times New Roman" w:hAnsi="Times New Roman"/>
          <w:b w:val="0"/>
          <w:szCs w:val="24"/>
        </w:rPr>
        <w:t>, foram des</w:t>
      </w:r>
      <w:r w:rsidR="0086568C" w:rsidRPr="001E3A5F">
        <w:rPr>
          <w:rFonts w:ascii="Times New Roman" w:hAnsi="Times New Roman"/>
          <w:b w:val="0"/>
          <w:color w:val="000000"/>
          <w:szCs w:val="24"/>
        </w:rPr>
        <w:t>critas as funcionalidades de maior prioridade para a equipe. A equipe faz perguntas durante a reunião de modo que seja capaz de quebrar as funcionalidades em tarefas técnicas, após a reunião. Essas tarefas deram</w:t>
      </w:r>
      <w:proofErr w:type="gramStart"/>
      <w:r w:rsidR="0086568C" w:rsidRPr="001E3A5F">
        <w:rPr>
          <w:rFonts w:ascii="Times New Roman" w:hAnsi="Times New Roman"/>
          <w:b w:val="0"/>
          <w:color w:val="000000"/>
          <w:szCs w:val="24"/>
        </w:rPr>
        <w:t xml:space="preserve">  </w:t>
      </w:r>
      <w:proofErr w:type="gramEnd"/>
      <w:r w:rsidR="0086568C" w:rsidRPr="001E3A5F">
        <w:rPr>
          <w:rFonts w:ascii="Times New Roman" w:hAnsi="Times New Roman"/>
          <w:b w:val="0"/>
          <w:color w:val="000000"/>
          <w:szCs w:val="24"/>
        </w:rPr>
        <w:t>origem ao</w:t>
      </w:r>
      <w:r w:rsidR="0086568C" w:rsidRPr="001E3A5F">
        <w:rPr>
          <w:rStyle w:val="apple-converted-space"/>
          <w:rFonts w:ascii="Times New Roman" w:hAnsi="Times New Roman"/>
          <w:b w:val="0"/>
          <w:color w:val="000000"/>
          <w:szCs w:val="24"/>
        </w:rPr>
        <w:t> </w:t>
      </w:r>
      <w:proofErr w:type="spellStart"/>
      <w:r w:rsidR="00E801D2" w:rsidRPr="001E3A5F">
        <w:rPr>
          <w:rFonts w:ascii="Times New Roman" w:hAnsi="Times New Roman"/>
          <w:b w:val="0"/>
          <w:szCs w:val="24"/>
        </w:rPr>
        <w:fldChar w:fldCharType="begin"/>
      </w:r>
      <w:r w:rsidR="0086568C" w:rsidRPr="001E3A5F">
        <w:rPr>
          <w:rFonts w:ascii="Times New Roman" w:hAnsi="Times New Roman"/>
          <w:b w:val="0"/>
          <w:szCs w:val="24"/>
        </w:rPr>
        <w:instrText xml:space="preserve"> HYPERLINK "http://desenvolvimentoagil.com.br/scrum/sprint_backlog" </w:instrText>
      </w:r>
      <w:r w:rsidR="00E801D2" w:rsidRPr="001E3A5F">
        <w:rPr>
          <w:rFonts w:ascii="Times New Roman" w:hAnsi="Times New Roman"/>
          <w:b w:val="0"/>
          <w:szCs w:val="24"/>
        </w:rPr>
        <w:fldChar w:fldCharType="separate"/>
      </w:r>
      <w:r w:rsidR="0086568C" w:rsidRPr="001E3A5F">
        <w:rPr>
          <w:rStyle w:val="Hyperlink"/>
          <w:rFonts w:ascii="Times New Roman" w:hAnsi="Times New Roman"/>
          <w:b w:val="0"/>
          <w:color w:val="auto"/>
          <w:szCs w:val="24"/>
          <w:u w:val="none"/>
        </w:rPr>
        <w:t>Sprint</w:t>
      </w:r>
      <w:proofErr w:type="spellEnd"/>
      <w:r w:rsidR="0086568C" w:rsidRPr="001E3A5F">
        <w:rPr>
          <w:rStyle w:val="Hyperlink"/>
          <w:rFonts w:ascii="Times New Roman" w:hAnsi="Times New Roman"/>
          <w:b w:val="0"/>
          <w:color w:val="auto"/>
          <w:szCs w:val="24"/>
          <w:u w:val="none"/>
        </w:rPr>
        <w:t xml:space="preserve"> </w:t>
      </w:r>
      <w:proofErr w:type="spellStart"/>
      <w:r w:rsidR="0086568C" w:rsidRPr="001E3A5F">
        <w:rPr>
          <w:rStyle w:val="Hyperlink"/>
          <w:rFonts w:ascii="Times New Roman" w:hAnsi="Times New Roman"/>
          <w:b w:val="0"/>
          <w:color w:val="auto"/>
          <w:szCs w:val="24"/>
          <w:u w:val="none"/>
        </w:rPr>
        <w:t>Backlog</w:t>
      </w:r>
      <w:proofErr w:type="spellEnd"/>
      <w:r w:rsidR="00E801D2" w:rsidRPr="001E3A5F">
        <w:rPr>
          <w:rFonts w:ascii="Times New Roman" w:hAnsi="Times New Roman"/>
          <w:b w:val="0"/>
          <w:szCs w:val="24"/>
        </w:rPr>
        <w:fldChar w:fldCharType="end"/>
      </w:r>
      <w:r w:rsidR="0086568C" w:rsidRPr="001E3A5F">
        <w:rPr>
          <w:rFonts w:ascii="Times New Roman" w:hAnsi="Times New Roman"/>
          <w:b w:val="0"/>
          <w:szCs w:val="24"/>
        </w:rPr>
        <w:t xml:space="preserve"> de nosso Projeto</w:t>
      </w:r>
      <w:r w:rsidR="0086568C" w:rsidRPr="0086568C">
        <w:rPr>
          <w:color w:val="000000"/>
          <w:szCs w:val="24"/>
        </w:rPr>
        <w:t>.</w:t>
      </w:r>
      <w:r w:rsidRPr="0086568C">
        <w:rPr>
          <w:szCs w:val="24"/>
        </w:rPr>
        <w:t xml:space="preserve"> </w:t>
      </w:r>
    </w:p>
    <w:p w:rsidR="001E3A5F" w:rsidRPr="001E3A5F" w:rsidRDefault="001E3A5F" w:rsidP="001E3A5F"/>
    <w:p w:rsidR="007127BA" w:rsidRDefault="007127BA" w:rsidP="007127BA">
      <w:pPr>
        <w:pStyle w:val="Corpodetexto"/>
        <w:ind w:left="1080"/>
        <w:rPr>
          <w:sz w:val="24"/>
          <w:szCs w:val="24"/>
        </w:rPr>
      </w:pPr>
    </w:p>
    <w:p w:rsidR="003727D0" w:rsidRPr="003727D0" w:rsidRDefault="003727D0" w:rsidP="003727D0">
      <w:pPr>
        <w:pStyle w:val="Corpodetexto"/>
        <w:ind w:left="1080"/>
        <w:jc w:val="center"/>
        <w:rPr>
          <w:b/>
          <w:sz w:val="24"/>
          <w:szCs w:val="24"/>
        </w:rPr>
      </w:pPr>
      <w:r w:rsidRPr="003727D0">
        <w:rPr>
          <w:b/>
          <w:sz w:val="24"/>
          <w:szCs w:val="24"/>
        </w:rPr>
        <w:t>RONALDO VALERIANO FERREIRA</w:t>
      </w:r>
    </w:p>
    <w:p w:rsidR="003727D0" w:rsidRPr="0086568C" w:rsidRDefault="003727D0" w:rsidP="003727D0">
      <w:pPr>
        <w:pStyle w:val="Corpodetexto"/>
        <w:ind w:left="108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Desenvolvedor </w:t>
      </w:r>
      <w:proofErr w:type="spellStart"/>
      <w:r>
        <w:rPr>
          <w:sz w:val="24"/>
          <w:szCs w:val="24"/>
        </w:rPr>
        <w:t>Scrum</w:t>
      </w:r>
      <w:proofErr w:type="spellEnd"/>
    </w:p>
    <w:sectPr w:rsidR="003727D0" w:rsidRPr="0086568C" w:rsidSect="00357AF7">
      <w:headerReference w:type="default" r:id="rId87"/>
      <w:footerReference w:type="default" r:id="rId8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6F70" w:rsidRDefault="00A46F70">
      <w:r>
        <w:separator/>
      </w:r>
    </w:p>
  </w:endnote>
  <w:endnote w:type="continuationSeparator" w:id="0">
    <w:p w:rsidR="00A46F70" w:rsidRDefault="00A46F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8349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349E" w:rsidRDefault="00890EF0">
          <w:pPr>
            <w:ind w:right="360"/>
          </w:pPr>
          <w:r>
            <w:t xml:space="preserve">Ostensivo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349E" w:rsidRDefault="0078349E" w:rsidP="00890EF0">
          <w:pPr>
            <w:jc w:val="center"/>
          </w:pPr>
          <w:r>
            <w:sym w:font="Symbol" w:char="F0D3"/>
          </w:r>
          <w:r w:rsidR="00E801D2">
            <w:fldChar w:fldCharType="begin"/>
          </w:r>
          <w:r w:rsidR="00357AF7">
            <w:instrText xml:space="preserve"> DOCPROPERTY "Company"  \* MERGEFORMAT </w:instrText>
          </w:r>
          <w:r w:rsidR="00E801D2">
            <w:fldChar w:fldCharType="separate"/>
          </w:r>
          <w:proofErr w:type="spellStart"/>
          <w:proofErr w:type="gramStart"/>
          <w:r w:rsidR="00890EF0">
            <w:t>ProjetoCalculadora_GCMS</w:t>
          </w:r>
          <w:proofErr w:type="spellEnd"/>
          <w:proofErr w:type="gramEnd"/>
          <w:r w:rsidR="00E801D2">
            <w:fldChar w:fldCharType="end"/>
          </w:r>
          <w:r>
            <w:t xml:space="preserve">, </w:t>
          </w:r>
          <w:fldSimple w:instr=" DATE \@ &quot;yyyy&quot; ">
            <w:r w:rsidR="001E3A5F">
              <w:rPr>
                <w:noProof/>
              </w:rPr>
              <w:t>2014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349E" w:rsidRDefault="0078349E" w:rsidP="00944484">
          <w:pPr>
            <w:jc w:val="center"/>
          </w:pPr>
          <w:r>
            <w:t xml:space="preserve">Page </w:t>
          </w:r>
          <w:r w:rsidR="00E801D2" w:rsidRPr="00944484">
            <w:rPr>
              <w:rStyle w:val="Nmerodepgina"/>
              <w:b/>
            </w:rPr>
            <w:fldChar w:fldCharType="begin"/>
          </w:r>
          <w:r w:rsidRPr="00944484">
            <w:rPr>
              <w:rStyle w:val="Nmerodepgina"/>
              <w:b/>
            </w:rPr>
            <w:instrText xml:space="preserve"> PAGE </w:instrText>
          </w:r>
          <w:r w:rsidR="00E801D2" w:rsidRPr="00944484">
            <w:rPr>
              <w:rStyle w:val="Nmerodepgina"/>
              <w:b/>
            </w:rPr>
            <w:fldChar w:fldCharType="separate"/>
          </w:r>
          <w:r w:rsidR="005644D8">
            <w:rPr>
              <w:rStyle w:val="Nmerodepgina"/>
              <w:b/>
              <w:noProof/>
            </w:rPr>
            <w:t>2</w:t>
          </w:r>
          <w:r w:rsidR="00E801D2" w:rsidRPr="00944484">
            <w:rPr>
              <w:rStyle w:val="Nmerodepgina"/>
              <w:b/>
            </w:rPr>
            <w:fldChar w:fldCharType="end"/>
          </w:r>
          <w:r>
            <w:rPr>
              <w:rStyle w:val="Nmerodepgina"/>
            </w:rPr>
            <w:t xml:space="preserve"> </w:t>
          </w:r>
          <w:proofErr w:type="spellStart"/>
          <w:r>
            <w:rPr>
              <w:rStyle w:val="Nmerodepgina"/>
            </w:rPr>
            <w:t>of</w:t>
          </w:r>
          <w:proofErr w:type="spellEnd"/>
          <w:r>
            <w:rPr>
              <w:rStyle w:val="Nmerodepgina"/>
            </w:rPr>
            <w:t xml:space="preserve"> </w:t>
          </w:r>
          <w:fldSimple w:instr=" NUMPAGES  \* MERGEFORMAT ">
            <w:r w:rsidR="005644D8" w:rsidRPr="005644D8">
              <w:rPr>
                <w:rStyle w:val="Nmerodepgina"/>
                <w:noProof/>
              </w:rPr>
              <w:t>6</w:t>
            </w:r>
          </w:fldSimple>
        </w:p>
      </w:tc>
    </w:tr>
  </w:tbl>
  <w:p w:rsidR="0078349E" w:rsidRDefault="0078349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6F70" w:rsidRDefault="00A46F70">
      <w:r>
        <w:separator/>
      </w:r>
    </w:p>
  </w:footnote>
  <w:footnote w:type="continuationSeparator" w:id="0">
    <w:p w:rsidR="00A46F70" w:rsidRDefault="00A46F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8349E">
      <w:tc>
        <w:tcPr>
          <w:tcW w:w="6379" w:type="dxa"/>
        </w:tcPr>
        <w:p w:rsidR="00EC41FC" w:rsidRPr="00EC41FC" w:rsidRDefault="00EC41FC" w:rsidP="00EC41FC">
          <w:pPr>
            <w:widowControl/>
            <w:spacing w:line="240" w:lineRule="auto"/>
            <w:rPr>
              <w:sz w:val="24"/>
              <w:szCs w:val="24"/>
              <w:lang w:eastAsia="pt-BR"/>
            </w:rPr>
          </w:pPr>
          <w:r w:rsidRPr="00EC41FC">
            <w:rPr>
              <w:rFonts w:ascii="Helvetica" w:hAnsi="Helvetica" w:cs="Helvetica"/>
              <w:color w:val="333333"/>
              <w:lang w:eastAsia="pt-BR"/>
            </w:rPr>
            <w:t> </w:t>
          </w:r>
        </w:p>
        <w:p w:rsidR="0078349E" w:rsidRPr="00EC41FC" w:rsidRDefault="00E801D2" w:rsidP="00EC41FC">
          <w:pPr>
            <w:widowControl/>
            <w:shd w:val="clear" w:color="auto" w:fill="FFFFFF"/>
            <w:spacing w:line="240" w:lineRule="auto"/>
            <w:textAlignment w:val="center"/>
            <w:rPr>
              <w:rFonts w:ascii="Helvetica" w:hAnsi="Helvetica" w:cs="Helvetica"/>
              <w:color w:val="999999"/>
              <w:sz w:val="27"/>
              <w:szCs w:val="27"/>
              <w:lang w:eastAsia="pt-BR"/>
            </w:rPr>
          </w:pPr>
          <w:hyperlink r:id="rId1" w:history="1">
            <w:proofErr w:type="spellStart"/>
            <w:proofErr w:type="gramStart"/>
            <w:r w:rsidR="00EC41FC" w:rsidRPr="00EC41FC">
              <w:rPr>
                <w:rFonts w:ascii="Helvetica" w:hAnsi="Helvetica" w:cs="Helvetica"/>
                <w:b/>
                <w:bCs/>
                <w:color w:val="4183C4"/>
                <w:sz w:val="27"/>
                <w:lang w:eastAsia="pt-BR"/>
              </w:rPr>
              <w:t>ProjetoCalculadora_GCMS</w:t>
            </w:r>
            <w:proofErr w:type="spellEnd"/>
            <w:proofErr w:type="gramEnd"/>
          </w:hyperlink>
        </w:p>
      </w:tc>
      <w:tc>
        <w:tcPr>
          <w:tcW w:w="3179" w:type="dxa"/>
        </w:tcPr>
        <w:p w:rsidR="0078349E" w:rsidRDefault="0078349E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78349E">
      <w:tc>
        <w:tcPr>
          <w:tcW w:w="6379" w:type="dxa"/>
        </w:tcPr>
        <w:p w:rsidR="0078349E" w:rsidRPr="00EC41FC" w:rsidRDefault="00E801D2" w:rsidP="00EC41FC">
          <w:pPr>
            <w:rPr>
              <w:color w:val="548DD4" w:themeColor="text2" w:themeTint="99"/>
            </w:rPr>
          </w:pPr>
          <w:fldSimple w:instr=" TITLE  \* MERGEFORMAT ">
            <w:r w:rsidR="00EC41FC" w:rsidRPr="00EC41FC">
              <w:rPr>
                <w:color w:val="548DD4" w:themeColor="text2" w:themeTint="99"/>
              </w:rPr>
              <w:t>PLANOS DO PROJETO</w:t>
            </w:r>
          </w:fldSimple>
        </w:p>
      </w:tc>
      <w:tc>
        <w:tcPr>
          <w:tcW w:w="3179" w:type="dxa"/>
        </w:tcPr>
        <w:p w:rsidR="0078349E" w:rsidRPr="00EC41FC" w:rsidRDefault="00EC41FC">
          <w:pPr>
            <w:rPr>
              <w:color w:val="548DD4" w:themeColor="text2" w:themeTint="99"/>
            </w:rPr>
          </w:pPr>
          <w:r>
            <w:t xml:space="preserve">  </w:t>
          </w:r>
          <w:r w:rsidRPr="00EC41FC">
            <w:rPr>
              <w:color w:val="548DD4" w:themeColor="text2" w:themeTint="99"/>
            </w:rPr>
            <w:t>Date: 18/06/2014</w:t>
          </w:r>
        </w:p>
      </w:tc>
    </w:tr>
  </w:tbl>
  <w:p w:rsidR="0078349E" w:rsidRDefault="0078349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4184B71"/>
    <w:multiLevelType w:val="hybridMultilevel"/>
    <w:tmpl w:val="52BA18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C455221"/>
    <w:multiLevelType w:val="hybridMultilevel"/>
    <w:tmpl w:val="DFF2F1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10386A"/>
    <w:multiLevelType w:val="hybridMultilevel"/>
    <w:tmpl w:val="FF54E876"/>
    <w:lvl w:ilvl="0" w:tplc="5BEA828E">
      <w:start w:val="1"/>
      <w:numFmt w:val="lowerLetter"/>
      <w:lvlText w:val="%1)"/>
      <w:lvlJc w:val="left"/>
      <w:pPr>
        <w:ind w:left="150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1E654E05"/>
    <w:multiLevelType w:val="multilevel"/>
    <w:tmpl w:val="92B4B1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9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F483463"/>
    <w:multiLevelType w:val="hybridMultilevel"/>
    <w:tmpl w:val="2AB60818"/>
    <w:lvl w:ilvl="0" w:tplc="5BEA82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7B327F"/>
    <w:multiLevelType w:val="hybridMultilevel"/>
    <w:tmpl w:val="87C2A7D6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8"/>
  </w:num>
  <w:num w:numId="5">
    <w:abstractNumId w:val="7"/>
  </w:num>
  <w:num w:numId="6">
    <w:abstractNumId w:val="3"/>
  </w:num>
  <w:num w:numId="7">
    <w:abstractNumId w:val="15"/>
  </w:num>
  <w:num w:numId="8">
    <w:abstractNumId w:val="12"/>
  </w:num>
  <w:num w:numId="9">
    <w:abstractNumId w:val="14"/>
  </w:num>
  <w:num w:numId="10">
    <w:abstractNumId w:val="2"/>
  </w:num>
  <w:num w:numId="11">
    <w:abstractNumId w:val="13"/>
  </w:num>
  <w:num w:numId="12">
    <w:abstractNumId w:val="4"/>
  </w:num>
  <w:num w:numId="13">
    <w:abstractNumId w:val="6"/>
  </w:num>
  <w:num w:numId="14">
    <w:abstractNumId w:val="11"/>
  </w:num>
  <w:num w:numId="15">
    <w:abstractNumId w:val="5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stylePaneFormatFilter w:val="3F01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69EE"/>
    <w:rsid w:val="000B39D1"/>
    <w:rsid w:val="000D21E1"/>
    <w:rsid w:val="000F045E"/>
    <w:rsid w:val="001E21B3"/>
    <w:rsid w:val="001E3A5F"/>
    <w:rsid w:val="00221737"/>
    <w:rsid w:val="002B23AD"/>
    <w:rsid w:val="00357AF7"/>
    <w:rsid w:val="003727D0"/>
    <w:rsid w:val="00401CDC"/>
    <w:rsid w:val="004F32F0"/>
    <w:rsid w:val="005644D8"/>
    <w:rsid w:val="006651A2"/>
    <w:rsid w:val="006E048D"/>
    <w:rsid w:val="007127BA"/>
    <w:rsid w:val="0078349E"/>
    <w:rsid w:val="0086568C"/>
    <w:rsid w:val="00890EF0"/>
    <w:rsid w:val="00944484"/>
    <w:rsid w:val="0099057E"/>
    <w:rsid w:val="009A1CC4"/>
    <w:rsid w:val="009D3890"/>
    <w:rsid w:val="00A14924"/>
    <w:rsid w:val="00A20ED1"/>
    <w:rsid w:val="00A46F70"/>
    <w:rsid w:val="00B239F0"/>
    <w:rsid w:val="00BF24DC"/>
    <w:rsid w:val="00C03600"/>
    <w:rsid w:val="00D16DD1"/>
    <w:rsid w:val="00DA69EE"/>
    <w:rsid w:val="00E34DEA"/>
    <w:rsid w:val="00E801D2"/>
    <w:rsid w:val="00EC41FC"/>
    <w:rsid w:val="00F51135"/>
    <w:rsid w:val="00F82B24"/>
    <w:rsid w:val="00FB1F6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357AF7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357AF7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357AF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57AF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57AF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57AF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357AF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57AF7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57AF7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357AF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357AF7"/>
    <w:pPr>
      <w:ind w:left="900" w:hanging="900"/>
    </w:pPr>
  </w:style>
  <w:style w:type="paragraph" w:styleId="Sumrio1">
    <w:name w:val="toc 1"/>
    <w:basedOn w:val="Normal"/>
    <w:next w:val="Normal"/>
    <w:semiHidden/>
    <w:rsid w:val="00357AF7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357AF7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357AF7"/>
    <w:pPr>
      <w:ind w:left="400"/>
    </w:pPr>
    <w:rPr>
      <w:szCs w:val="24"/>
    </w:rPr>
  </w:style>
  <w:style w:type="paragraph" w:styleId="Cabealho">
    <w:name w:val="header"/>
    <w:basedOn w:val="Normal"/>
    <w:rsid w:val="00357AF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357AF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357AF7"/>
  </w:style>
  <w:style w:type="paragraph" w:customStyle="1" w:styleId="Tabletext">
    <w:name w:val="Tabletext"/>
    <w:basedOn w:val="Normal"/>
    <w:rsid w:val="00357AF7"/>
    <w:pPr>
      <w:keepLines/>
      <w:spacing w:after="120"/>
    </w:pPr>
  </w:style>
  <w:style w:type="paragraph" w:styleId="Corpodetexto">
    <w:name w:val="Body Text"/>
    <w:basedOn w:val="Normal"/>
    <w:rsid w:val="00357AF7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57AF7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357AF7"/>
    <w:pPr>
      <w:ind w:left="720" w:hanging="432"/>
    </w:pPr>
  </w:style>
  <w:style w:type="paragraph" w:customStyle="1" w:styleId="Bullet2">
    <w:name w:val="Bullet2"/>
    <w:basedOn w:val="Normal"/>
    <w:rsid w:val="00357AF7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57AF7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357AF7"/>
    <w:rPr>
      <w:sz w:val="20"/>
      <w:vertAlign w:val="superscript"/>
    </w:rPr>
  </w:style>
  <w:style w:type="paragraph" w:styleId="Textodenotaderodap">
    <w:name w:val="footnote text"/>
    <w:basedOn w:val="Normal"/>
    <w:semiHidden/>
    <w:rsid w:val="00357AF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357AF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357AF7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57AF7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57AF7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57AF7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357AF7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357AF7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357AF7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357AF7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357AF7"/>
    <w:pPr>
      <w:ind w:left="1600"/>
    </w:pPr>
    <w:rPr>
      <w:szCs w:val="24"/>
    </w:rPr>
  </w:style>
  <w:style w:type="paragraph" w:styleId="Corpodetexto2">
    <w:name w:val="Body Text 2"/>
    <w:basedOn w:val="Normal"/>
    <w:rsid w:val="00357AF7"/>
    <w:rPr>
      <w:i/>
      <w:color w:val="0000FF"/>
    </w:rPr>
  </w:style>
  <w:style w:type="paragraph" w:styleId="Recuodecorpodetexto">
    <w:name w:val="Body Text Indent"/>
    <w:basedOn w:val="Normal"/>
    <w:rsid w:val="00357AF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57AF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57AF7"/>
    <w:pPr>
      <w:widowControl/>
      <w:numPr>
        <w:numId w:val="1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uiPriority w:val="99"/>
    <w:rsid w:val="00357AF7"/>
    <w:rPr>
      <w:color w:val="0000FF"/>
      <w:u w:val="single"/>
    </w:rPr>
  </w:style>
  <w:style w:type="paragraph" w:styleId="NormalWeb">
    <w:name w:val="Normal (Web)"/>
    <w:basedOn w:val="Normal"/>
    <w:uiPriority w:val="99"/>
    <w:rsid w:val="00357AF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uiPriority w:val="22"/>
    <w:qFormat/>
    <w:rsid w:val="00357AF7"/>
    <w:rPr>
      <w:b/>
      <w:bCs/>
    </w:rPr>
  </w:style>
  <w:style w:type="paragraph" w:customStyle="1" w:styleId="infoblue0">
    <w:name w:val="infoblue"/>
    <w:basedOn w:val="Normal"/>
    <w:rsid w:val="00357AF7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sid w:val="00357AF7"/>
    <w:rPr>
      <w:color w:val="800080"/>
      <w:u w:val="single"/>
    </w:rPr>
  </w:style>
  <w:style w:type="character" w:styleId="Refdecomentrio">
    <w:name w:val="annotation reference"/>
    <w:basedOn w:val="Fontepargpadro"/>
    <w:semiHidden/>
    <w:rsid w:val="00357AF7"/>
    <w:rPr>
      <w:sz w:val="16"/>
      <w:szCs w:val="16"/>
    </w:rPr>
  </w:style>
  <w:style w:type="paragraph" w:styleId="Textodecomentrio">
    <w:name w:val="annotation text"/>
    <w:basedOn w:val="Normal"/>
    <w:semiHidden/>
    <w:rsid w:val="00357AF7"/>
    <w:pPr>
      <w:widowControl/>
      <w:spacing w:line="240" w:lineRule="auto"/>
    </w:pPr>
  </w:style>
  <w:style w:type="paragraph" w:styleId="Textodebalo">
    <w:name w:val="Balloon Text"/>
    <w:basedOn w:val="Normal"/>
    <w:semiHidden/>
    <w:rsid w:val="00357AF7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357AF7"/>
  </w:style>
  <w:style w:type="character" w:customStyle="1" w:styleId="spelle">
    <w:name w:val="spelle"/>
    <w:basedOn w:val="Fontepargpadro"/>
    <w:rsid w:val="00357AF7"/>
  </w:style>
  <w:style w:type="paragraph" w:styleId="Assuntodocomentrio">
    <w:name w:val="annotation subject"/>
    <w:basedOn w:val="Textodecomentrio"/>
    <w:next w:val="Textodecomentrio"/>
    <w:semiHidden/>
    <w:rsid w:val="00357AF7"/>
    <w:pPr>
      <w:widowControl w:val="0"/>
      <w:spacing w:line="240" w:lineRule="atLeast"/>
    </w:pPr>
    <w:rPr>
      <w:b/>
      <w:bCs/>
    </w:rPr>
  </w:style>
  <w:style w:type="character" w:customStyle="1" w:styleId="apple-converted-space">
    <w:name w:val="apple-converted-space"/>
    <w:basedOn w:val="Fontepargpadro"/>
    <w:rsid w:val="00EC41FC"/>
  </w:style>
  <w:style w:type="character" w:customStyle="1" w:styleId="repo-root">
    <w:name w:val="repo-root"/>
    <w:basedOn w:val="Fontepargpadro"/>
    <w:rsid w:val="00EC41FC"/>
  </w:style>
  <w:style w:type="paragraph" w:styleId="PargrafodaLista">
    <w:name w:val="List Paragraph"/>
    <w:basedOn w:val="Normal"/>
    <w:uiPriority w:val="72"/>
    <w:qFormat/>
    <w:rsid w:val="007127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EditStory('20735c51-498e-4da3-8b76-b1dc389a402e%20');" TargetMode="External"/><Relationship Id="rId18" Type="http://schemas.openxmlformats.org/officeDocument/2006/relationships/image" Target="media/image3.png"/><Relationship Id="rId26" Type="http://schemas.openxmlformats.org/officeDocument/2006/relationships/hyperlink" Target="javascript:DeleteStory('6ec8c9b6-de13-4533-a6dd-c312e09545d9%20');" TargetMode="External"/><Relationship Id="rId39" Type="http://schemas.openxmlformats.org/officeDocument/2006/relationships/hyperlink" Target="javascript:NewTaskStory('18723fcd-a070-4992-9a54-f2c4cc85248a%20');" TargetMode="External"/><Relationship Id="rId21" Type="http://schemas.openxmlformats.org/officeDocument/2006/relationships/hyperlink" Target="javascript:NewTaskStory('bc53be93-8d8d-475c-9565-b9e1fe547ef0%20');" TargetMode="External"/><Relationship Id="rId34" Type="http://schemas.openxmlformats.org/officeDocument/2006/relationships/hyperlink" Target="javascript:EditStory('9c4f88d2-5ee3-454e-a1f3-2dd6be600eee%20');" TargetMode="External"/><Relationship Id="rId42" Type="http://schemas.openxmlformats.org/officeDocument/2006/relationships/hyperlink" Target="javascript:NewTaskStory('a402a36a-edc2-4af6-a60e-c961b34178e5%20');" TargetMode="External"/><Relationship Id="rId47" Type="http://schemas.openxmlformats.org/officeDocument/2006/relationships/hyperlink" Target="javascript:DeleteStory('b17b38c7-3c83-465c-95a9-4999ec8cc982%20');" TargetMode="External"/><Relationship Id="rId50" Type="http://schemas.openxmlformats.org/officeDocument/2006/relationships/hyperlink" Target="javascript:DeleteStory('cf7dace7-fb75-4efa-8ef4-2cadb3e471bf%20');" TargetMode="External"/><Relationship Id="rId55" Type="http://schemas.openxmlformats.org/officeDocument/2006/relationships/hyperlink" Target="javascript:EditStory('103cc6e7-85a0-492b-ab11-30c53d56abde%20');" TargetMode="External"/><Relationship Id="rId63" Type="http://schemas.openxmlformats.org/officeDocument/2006/relationships/hyperlink" Target="javascript:NewTaskStory('5fcd030b-3e85-4381-afd8-5556ce158ad9%20');" TargetMode="External"/><Relationship Id="rId68" Type="http://schemas.openxmlformats.org/officeDocument/2006/relationships/hyperlink" Target="javascript:DeleteStory('85a3f6e1-b039-47d8-948d-81deab6bf4a6%20');" TargetMode="External"/><Relationship Id="rId76" Type="http://schemas.openxmlformats.org/officeDocument/2006/relationships/hyperlink" Target="javascript:EditStory('bb8a95a8-6cd6-42b9-9d4b-f2aabc2b1995%20');" TargetMode="External"/><Relationship Id="rId84" Type="http://schemas.openxmlformats.org/officeDocument/2006/relationships/hyperlink" Target="javascript:NewTaskStory('557109cc-9441-4e18-8e00-2fdfeeae9898%20');" TargetMode="External"/><Relationship Id="rId89" Type="http://schemas.openxmlformats.org/officeDocument/2006/relationships/fontTable" Target="fontTable.xml"/><Relationship Id="rId7" Type="http://schemas.openxmlformats.org/officeDocument/2006/relationships/hyperlink" Target="https://github.com/klebson09/ProjetoCalculadora_GCMS" TargetMode="External"/><Relationship Id="rId71" Type="http://schemas.openxmlformats.org/officeDocument/2006/relationships/hyperlink" Target="javascript:DeleteStory('0c58944e-5571-4eff-9e46-012928360ba0%20');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9" Type="http://schemas.openxmlformats.org/officeDocument/2006/relationships/hyperlink" Target="javascript:DeleteStory('fc586399-11c5-464e-a66e-82563ec4f728%20');" TargetMode="External"/><Relationship Id="rId11" Type="http://schemas.openxmlformats.org/officeDocument/2006/relationships/hyperlink" Target="http://pt.wikipedia.org/wiki/Ruby" TargetMode="External"/><Relationship Id="rId24" Type="http://schemas.openxmlformats.org/officeDocument/2006/relationships/hyperlink" Target="javascript:NewTaskStory('d4b4b3e7-654d-4c2e-a823-cd4049030d72%20');" TargetMode="External"/><Relationship Id="rId32" Type="http://schemas.openxmlformats.org/officeDocument/2006/relationships/hyperlink" Target="javascript:DeleteStory('b168398b-4993-4966-a4be-60c3eb6d553b%20');" TargetMode="External"/><Relationship Id="rId37" Type="http://schemas.openxmlformats.org/officeDocument/2006/relationships/hyperlink" Target="javascript:EditStory('18723fcd-a070-4992-9a54-f2c4cc85248a%20');" TargetMode="External"/><Relationship Id="rId40" Type="http://schemas.openxmlformats.org/officeDocument/2006/relationships/hyperlink" Target="javascript:EditStory('a402a36a-edc2-4af6-a60e-c961b34178e5%20');" TargetMode="External"/><Relationship Id="rId45" Type="http://schemas.openxmlformats.org/officeDocument/2006/relationships/hyperlink" Target="javascript:NewTaskStory('df9bbedd-b8d3-4e42-a916-ecdde2c1a451%20');" TargetMode="External"/><Relationship Id="rId53" Type="http://schemas.openxmlformats.org/officeDocument/2006/relationships/hyperlink" Target="javascript:DeleteStory('8bdb8f4f-9a2c-4bd4-ad2a-091c78834d02%20');" TargetMode="External"/><Relationship Id="rId58" Type="http://schemas.openxmlformats.org/officeDocument/2006/relationships/hyperlink" Target="javascript:EditStory('7ab7d5c4-6989-4c12-8e63-218da91f3b67%20');" TargetMode="External"/><Relationship Id="rId66" Type="http://schemas.openxmlformats.org/officeDocument/2006/relationships/hyperlink" Target="javascript:NewTaskStory('6905bc02-2a9a-40e0-9296-4376b9e9d878%20');" TargetMode="External"/><Relationship Id="rId74" Type="http://schemas.openxmlformats.org/officeDocument/2006/relationships/hyperlink" Target="javascript:DeleteStory('0d306736-2d36-4c6f-9516-71a31ae2ac3c%20');" TargetMode="External"/><Relationship Id="rId79" Type="http://schemas.openxmlformats.org/officeDocument/2006/relationships/hyperlink" Target="javascript:EditStory('6b1803ac-e1c0-4959-a5b5-b07f28ab87cf%20');" TargetMode="External"/><Relationship Id="rId87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hyperlink" Target="javascript:EditStory('5fcd030b-3e85-4381-afd8-5556ce158ad9%20');" TargetMode="External"/><Relationship Id="rId82" Type="http://schemas.openxmlformats.org/officeDocument/2006/relationships/hyperlink" Target="javascript:EditStory('557109cc-9441-4e18-8e00-2fdfeeae9898%20');" TargetMode="External"/><Relationship Id="rId90" Type="http://schemas.openxmlformats.org/officeDocument/2006/relationships/theme" Target="theme/theme1.xml"/><Relationship Id="rId19" Type="http://schemas.openxmlformats.org/officeDocument/2006/relationships/hyperlink" Target="javascript:EditStory('bc53be93-8d8d-475c-9565-b9e1fe547ef0%20'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Hospedagem_de_sites" TargetMode="External"/><Relationship Id="rId14" Type="http://schemas.openxmlformats.org/officeDocument/2006/relationships/image" Target="media/image1.png"/><Relationship Id="rId22" Type="http://schemas.openxmlformats.org/officeDocument/2006/relationships/hyperlink" Target="javascript:EditStory('d4b4b3e7-654d-4c2e-a823-cd4049030d72%20');" TargetMode="External"/><Relationship Id="rId27" Type="http://schemas.openxmlformats.org/officeDocument/2006/relationships/hyperlink" Target="javascript:NewTaskStory('6ec8c9b6-de13-4533-a6dd-c312e09545d9%20');" TargetMode="External"/><Relationship Id="rId30" Type="http://schemas.openxmlformats.org/officeDocument/2006/relationships/hyperlink" Target="javascript:NewTaskStory('fc586399-11c5-464e-a66e-82563ec4f728%20');" TargetMode="External"/><Relationship Id="rId35" Type="http://schemas.openxmlformats.org/officeDocument/2006/relationships/hyperlink" Target="javascript:DeleteStory('9c4f88d2-5ee3-454e-a1f3-2dd6be600eee%20');" TargetMode="External"/><Relationship Id="rId43" Type="http://schemas.openxmlformats.org/officeDocument/2006/relationships/hyperlink" Target="javascript:EditStory('df9bbedd-b8d3-4e42-a916-ecdde2c1a451%20');" TargetMode="External"/><Relationship Id="rId48" Type="http://schemas.openxmlformats.org/officeDocument/2006/relationships/hyperlink" Target="javascript:NewTaskStory('b17b38c7-3c83-465c-95a9-4999ec8cc982%20');" TargetMode="External"/><Relationship Id="rId56" Type="http://schemas.openxmlformats.org/officeDocument/2006/relationships/hyperlink" Target="javascript:DeleteStory('103cc6e7-85a0-492b-ab11-30c53d56abde%20');" TargetMode="External"/><Relationship Id="rId64" Type="http://schemas.openxmlformats.org/officeDocument/2006/relationships/hyperlink" Target="javascript:EditStory('6905bc02-2a9a-40e0-9296-4376b9e9d878%20');" TargetMode="External"/><Relationship Id="rId69" Type="http://schemas.openxmlformats.org/officeDocument/2006/relationships/hyperlink" Target="javascript:NewTaskStory('85a3f6e1-b039-47d8-948d-81deab6bf4a6%20');" TargetMode="External"/><Relationship Id="rId77" Type="http://schemas.openxmlformats.org/officeDocument/2006/relationships/hyperlink" Target="javascript:DeleteStory('bb8a95a8-6cd6-42b9-9d4b-f2aabc2b1995%20');" TargetMode="External"/><Relationship Id="rId8" Type="http://schemas.openxmlformats.org/officeDocument/2006/relationships/hyperlink" Target="http://www.scrumme.com.br/web/login.aspx" TargetMode="External"/><Relationship Id="rId51" Type="http://schemas.openxmlformats.org/officeDocument/2006/relationships/hyperlink" Target="javascript:NewTaskStory('cf7dace7-fb75-4efa-8ef4-2cadb3e471bf%20');" TargetMode="External"/><Relationship Id="rId72" Type="http://schemas.openxmlformats.org/officeDocument/2006/relationships/hyperlink" Target="javascript:NewTaskStory('0c58944e-5571-4eff-9e46-012928360ba0%20');" TargetMode="External"/><Relationship Id="rId80" Type="http://schemas.openxmlformats.org/officeDocument/2006/relationships/hyperlink" Target="javascript:DeleteStory('6b1803ac-e1c0-4959-a5b5-b07f28ab87cf%20');" TargetMode="External"/><Relationship Id="rId85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hyperlink" Target="http://pt.wikipedia.org/w/index.php?title=Rails&amp;action=edit&amp;redlink=1" TargetMode="External"/><Relationship Id="rId17" Type="http://schemas.openxmlformats.org/officeDocument/2006/relationships/hyperlink" Target="javascript:NewTaskStory('20735c51-498e-4da3-8b76-b1dc389a402e%20');" TargetMode="External"/><Relationship Id="rId25" Type="http://schemas.openxmlformats.org/officeDocument/2006/relationships/hyperlink" Target="javascript:EditStory('6ec8c9b6-de13-4533-a6dd-c312e09545d9%20');" TargetMode="External"/><Relationship Id="rId33" Type="http://schemas.openxmlformats.org/officeDocument/2006/relationships/hyperlink" Target="javascript:NewTaskStory('b168398b-4993-4966-a4be-60c3eb6d553b%20');" TargetMode="External"/><Relationship Id="rId38" Type="http://schemas.openxmlformats.org/officeDocument/2006/relationships/hyperlink" Target="javascript:DeleteStory('18723fcd-a070-4992-9a54-f2c4cc85248a%20');" TargetMode="External"/><Relationship Id="rId46" Type="http://schemas.openxmlformats.org/officeDocument/2006/relationships/hyperlink" Target="javascript:EditStory('b17b38c7-3c83-465c-95a9-4999ec8cc982%20');" TargetMode="External"/><Relationship Id="rId59" Type="http://schemas.openxmlformats.org/officeDocument/2006/relationships/hyperlink" Target="javascript:DeleteStory('7ab7d5c4-6989-4c12-8e63-218da91f3b67%20');" TargetMode="External"/><Relationship Id="rId67" Type="http://schemas.openxmlformats.org/officeDocument/2006/relationships/hyperlink" Target="javascript:EditStory('85a3f6e1-b039-47d8-948d-81deab6bf4a6%20');" TargetMode="External"/><Relationship Id="rId20" Type="http://schemas.openxmlformats.org/officeDocument/2006/relationships/hyperlink" Target="javascript:DeleteStory('bc53be93-8d8d-475c-9565-b9e1fe547ef0%20');" TargetMode="External"/><Relationship Id="rId41" Type="http://schemas.openxmlformats.org/officeDocument/2006/relationships/hyperlink" Target="javascript:DeleteStory('a402a36a-edc2-4af6-a60e-c961b34178e5%20');" TargetMode="External"/><Relationship Id="rId54" Type="http://schemas.openxmlformats.org/officeDocument/2006/relationships/hyperlink" Target="javascript:NewTaskStory('8bdb8f4f-9a2c-4bd4-ad2a-091c78834d02%20');" TargetMode="External"/><Relationship Id="rId62" Type="http://schemas.openxmlformats.org/officeDocument/2006/relationships/hyperlink" Target="javascript:DeleteStory('5fcd030b-3e85-4381-afd8-5556ce158ad9%20');" TargetMode="External"/><Relationship Id="rId70" Type="http://schemas.openxmlformats.org/officeDocument/2006/relationships/hyperlink" Target="javascript:EditStory('0c58944e-5571-4eff-9e46-012928360ba0%20');" TargetMode="External"/><Relationship Id="rId75" Type="http://schemas.openxmlformats.org/officeDocument/2006/relationships/hyperlink" Target="javascript:NewTaskStory('0d306736-2d36-4c6f-9516-71a31ae2ac3c%20');" TargetMode="External"/><Relationship Id="rId83" Type="http://schemas.openxmlformats.org/officeDocument/2006/relationships/hyperlink" Target="javascript:DeleteStory('557109cc-9441-4e18-8e00-2fdfeeae9898%20');" TargetMode="External"/><Relationship Id="rId88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javascript:DeleteStory('20735c51-498e-4da3-8b76-b1dc389a402e%20');" TargetMode="External"/><Relationship Id="rId23" Type="http://schemas.openxmlformats.org/officeDocument/2006/relationships/hyperlink" Target="javascript:DeleteStory('d4b4b3e7-654d-4c2e-a823-cd4049030d72%20');" TargetMode="External"/><Relationship Id="rId28" Type="http://schemas.openxmlformats.org/officeDocument/2006/relationships/hyperlink" Target="javascript:EditStory('fc586399-11c5-464e-a66e-82563ec4f728%20');" TargetMode="External"/><Relationship Id="rId36" Type="http://schemas.openxmlformats.org/officeDocument/2006/relationships/hyperlink" Target="javascript:NewTaskStory('9c4f88d2-5ee3-454e-a1f3-2dd6be600eee%20');" TargetMode="External"/><Relationship Id="rId49" Type="http://schemas.openxmlformats.org/officeDocument/2006/relationships/hyperlink" Target="javascript:EditStory('cf7dace7-fb75-4efa-8ef4-2cadb3e471bf%20');" TargetMode="External"/><Relationship Id="rId57" Type="http://schemas.openxmlformats.org/officeDocument/2006/relationships/hyperlink" Target="javascript:NewTaskStory('103cc6e7-85a0-492b-ab11-30c53d56abde%20');" TargetMode="External"/><Relationship Id="rId10" Type="http://schemas.openxmlformats.org/officeDocument/2006/relationships/hyperlink" Target="http://pt.wikipedia.org/wiki/Git" TargetMode="External"/><Relationship Id="rId31" Type="http://schemas.openxmlformats.org/officeDocument/2006/relationships/hyperlink" Target="javascript:EditStory('b168398b-4993-4966-a4be-60c3eb6d553b%20');" TargetMode="External"/><Relationship Id="rId44" Type="http://schemas.openxmlformats.org/officeDocument/2006/relationships/hyperlink" Target="javascript:DeleteStory('df9bbedd-b8d3-4e42-a916-ecdde2c1a451%20');" TargetMode="External"/><Relationship Id="rId52" Type="http://schemas.openxmlformats.org/officeDocument/2006/relationships/hyperlink" Target="javascript:EditStory('8bdb8f4f-9a2c-4bd4-ad2a-091c78834d02%20');" TargetMode="External"/><Relationship Id="rId60" Type="http://schemas.openxmlformats.org/officeDocument/2006/relationships/hyperlink" Target="javascript:NewTaskStory('7ab7d5c4-6989-4c12-8e63-218da91f3b67%20');" TargetMode="External"/><Relationship Id="rId65" Type="http://schemas.openxmlformats.org/officeDocument/2006/relationships/hyperlink" Target="javascript:DeleteStory('6905bc02-2a9a-40e0-9296-4376b9e9d878%20');" TargetMode="External"/><Relationship Id="rId73" Type="http://schemas.openxmlformats.org/officeDocument/2006/relationships/hyperlink" Target="javascript:EditStory('0d306736-2d36-4c6f-9516-71a31ae2ac3c%20');" TargetMode="External"/><Relationship Id="rId78" Type="http://schemas.openxmlformats.org/officeDocument/2006/relationships/hyperlink" Target="javascript:NewTaskStory('bb8a95a8-6cd6-42b9-9d4b-f2aabc2b1995%20');" TargetMode="External"/><Relationship Id="rId81" Type="http://schemas.openxmlformats.org/officeDocument/2006/relationships/hyperlink" Target="javascript:NewTaskStory('6b1803ac-e1c0-4959-a5b5-b07f28ab87cf%20');" TargetMode="External"/><Relationship Id="rId86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klebson09/ProjetoCalculadora_GCM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ALDO\Downloads\planoProjeto_tpl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planoProjeto_tpl (1).dot</Template>
  <TotalTime>0</TotalTime>
  <Pages>6</Pages>
  <Words>1056</Words>
  <Characters>5703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6746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RONALDO VALERIANO FERREIRA</dc:creator>
  <cp:lastModifiedBy>RONALDO VALERIANO FERREIRA</cp:lastModifiedBy>
  <cp:revision>2</cp:revision>
  <cp:lastPrinted>2014-07-14T20:12:00Z</cp:lastPrinted>
  <dcterms:created xsi:type="dcterms:W3CDTF">2014-07-21T22:23:00Z</dcterms:created>
  <dcterms:modified xsi:type="dcterms:W3CDTF">2014-07-21T22:23:00Z</dcterms:modified>
</cp:coreProperties>
</file>